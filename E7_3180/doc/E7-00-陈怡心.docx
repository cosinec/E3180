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C09F7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0D23FF98" wp14:editId="39113047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312E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6375E743" wp14:editId="3D35DC84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937F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43952430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4B9A0FFE" w14:textId="77777777" w:rsidR="00AC1E74" w:rsidRDefault="00AC1E74" w:rsidP="00020260">
      <w:pPr>
        <w:spacing w:line="720" w:lineRule="auto"/>
      </w:pPr>
    </w:p>
    <w:p w14:paraId="706452D8" w14:textId="77777777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308258106" w:edGrp="everyone"/>
      <w:r w:rsidR="00155FA5" w:rsidRPr="00155FA5">
        <w:rPr>
          <w:rFonts w:ascii="Times New Roman" w:hAnsi="Times New Roman" w:hint="eastAsia"/>
          <w:b/>
          <w:sz w:val="28"/>
          <w:szCs w:val="28"/>
          <w:u w:val="single"/>
        </w:rPr>
        <w:t>实验七</w:t>
      </w:r>
      <w:r w:rsidR="00155FA5" w:rsidRPr="00155FA5">
        <w:rPr>
          <w:rFonts w:ascii="Times New Roman" w:hAnsi="Times New Roman" w:hint="eastAsia"/>
          <w:b/>
          <w:sz w:val="28"/>
          <w:szCs w:val="28"/>
          <w:u w:val="single"/>
        </w:rPr>
        <w:t xml:space="preserve"> </w:t>
      </w:r>
      <w:r w:rsidR="00155FA5" w:rsidRPr="00155FA5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1308258106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53CB24EC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401170561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155FA5">
        <w:rPr>
          <w:rFonts w:ascii="Times New Roman" w:hAnsi="Times New Roman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401170561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35466B3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981104945" w:edGrp="everyone"/>
      <w:r w:rsidR="00155FA5">
        <w:rPr>
          <w:rFonts w:ascii="Times New Roman" w:hAnsi="Times New Roman" w:hint="eastAsia"/>
          <w:b/>
          <w:sz w:val="28"/>
          <w:szCs w:val="28"/>
          <w:u w:val="single"/>
        </w:rPr>
        <w:t>陈怡心</w:t>
      </w:r>
      <w:permEnd w:id="1981104945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7F4A942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926175385" w:edGrp="everyone"/>
      <w:r w:rsidR="00155FA5">
        <w:rPr>
          <w:rFonts w:ascii="Times New Roman" w:hAnsi="Times New Roman"/>
          <w:b/>
          <w:sz w:val="28"/>
          <w:szCs w:val="28"/>
          <w:u w:val="single"/>
        </w:rPr>
        <w:t>243</w:t>
      </w:r>
      <w:r>
        <w:rPr>
          <w:rFonts w:ascii="Times New Roman" w:hAnsi="Times New Roman"/>
          <w:b/>
          <w:sz w:val="28"/>
          <w:szCs w:val="28"/>
          <w:u w:val="single"/>
        </w:rPr>
        <w:t>2018</w:t>
      </w:r>
      <w:r w:rsidR="00155FA5">
        <w:rPr>
          <w:rFonts w:ascii="Times New Roman" w:hAnsi="Times New Roman"/>
          <w:b/>
          <w:sz w:val="28"/>
          <w:szCs w:val="28"/>
          <w:u w:val="single"/>
        </w:rPr>
        <w:t>2203180</w:t>
      </w:r>
      <w:permEnd w:id="926175385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00E26B7" w14:textId="3E34D787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620278646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620278646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827797547" w:edGrp="everyone"/>
      <w:r w:rsidR="00D21E69">
        <w:rPr>
          <w:rFonts w:ascii="Times New Roman" w:hAnsi="Times New Roman"/>
          <w:b/>
          <w:sz w:val="28"/>
          <w:szCs w:val="28"/>
          <w:u w:val="single"/>
        </w:rPr>
        <w:t>5</w:t>
      </w:r>
      <w:permEnd w:id="827797547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821051740" w:edGrp="everyone"/>
      <w:r w:rsidR="00D21E69">
        <w:rPr>
          <w:rFonts w:ascii="Times New Roman" w:hAnsi="Times New Roman"/>
          <w:b/>
          <w:sz w:val="28"/>
          <w:szCs w:val="28"/>
          <w:u w:val="single"/>
        </w:rPr>
        <w:t>6</w:t>
      </w:r>
      <w:permEnd w:id="1821051740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09EFF6E0" w14:textId="5E68C6EC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901882124" w:edGrp="everyone"/>
      <w:r w:rsidR="007463A1">
        <w:rPr>
          <w:b/>
          <w:sz w:val="28"/>
          <w:szCs w:val="28"/>
        </w:rPr>
        <w:t>20</w:t>
      </w:r>
      <w:permEnd w:id="1901882124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2047614366" w:edGrp="everyone"/>
      <w:r>
        <w:rPr>
          <w:rFonts w:hint="eastAsia"/>
          <w:b/>
          <w:sz w:val="28"/>
          <w:szCs w:val="28"/>
        </w:rPr>
        <w:t xml:space="preserve"> </w:t>
      </w:r>
      <w:r w:rsidR="00D21E69">
        <w:rPr>
          <w:b/>
          <w:sz w:val="28"/>
          <w:szCs w:val="28"/>
        </w:rPr>
        <w:t>5</w:t>
      </w:r>
      <w:permEnd w:id="2047614366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523610977" w:edGrp="everyone"/>
      <w:r w:rsidR="00D21E69">
        <w:rPr>
          <w:b/>
          <w:sz w:val="28"/>
          <w:szCs w:val="28"/>
        </w:rPr>
        <w:t>1</w:t>
      </w:r>
      <w:r w:rsidR="004B23D9">
        <w:rPr>
          <w:b/>
          <w:sz w:val="28"/>
          <w:szCs w:val="28"/>
        </w:rPr>
        <w:t>9</w:t>
      </w:r>
      <w:r>
        <w:rPr>
          <w:rFonts w:hint="eastAsia"/>
          <w:b/>
          <w:sz w:val="28"/>
          <w:szCs w:val="28"/>
        </w:rPr>
        <w:t xml:space="preserve"> </w:t>
      </w:r>
      <w:permEnd w:id="1523610977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55DEB249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5B6A7C3A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1F2C9184" w14:textId="77777777" w:rsidR="00D328C3" w:rsidRDefault="009F1535" w:rsidP="00D328C3">
      <w:pPr>
        <w:pStyle w:val="a0"/>
        <w:spacing w:before="120" w:after="120"/>
        <w:ind w:firstLine="480"/>
      </w:pPr>
      <w:permStart w:id="2027823819" w:edGrp="everyone"/>
      <w:r w:rsidRPr="009F1535">
        <w:rPr>
          <w:rFonts w:hint="eastAsia"/>
        </w:rPr>
        <w:t>配置以下服务：</w:t>
      </w:r>
    </w:p>
    <w:p w14:paraId="0BD743A2" w14:textId="77777777" w:rsidR="009F1535" w:rsidRPr="00D328C3" w:rsidRDefault="009F1535" w:rsidP="009F1535">
      <w:pPr>
        <w:spacing w:before="120" w:after="120"/>
        <w:ind w:firstLineChars="83" w:firstLine="199"/>
      </w:pPr>
      <w:r>
        <w:tab/>
      </w:r>
      <w:r>
        <w:rPr>
          <w:noProof/>
        </w:rPr>
        <w:drawing>
          <wp:inline distT="0" distB="0" distL="0" distR="0" wp14:anchorId="5659925D" wp14:editId="4550CE87">
            <wp:extent cx="4884420" cy="19251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6211" cy="19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2027823819"/>
    <w:p w14:paraId="5C4A46B0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2886A78E" w14:textId="4A9909AC" w:rsidR="00491B9C" w:rsidRDefault="009F1535" w:rsidP="00491B9C">
      <w:pPr>
        <w:pStyle w:val="a0"/>
        <w:spacing w:before="120" w:after="120"/>
        <w:ind w:firstLine="480"/>
      </w:pPr>
      <w:permStart w:id="1304438521" w:edGrp="everyone"/>
      <w:r>
        <w:rPr>
          <w:rFonts w:hint="eastAsia"/>
        </w:rPr>
        <w:t>Win</w:t>
      </w:r>
      <w:r>
        <w:t>dows Server 2016</w:t>
      </w:r>
    </w:p>
    <w:p w14:paraId="6C14EBEA" w14:textId="3BA7CE17" w:rsidR="00E71444" w:rsidRDefault="00E71444" w:rsidP="00491B9C">
      <w:pPr>
        <w:pStyle w:val="a0"/>
        <w:spacing w:before="120" w:after="120"/>
        <w:ind w:firstLine="480"/>
      </w:pPr>
      <w:r>
        <w:t>Ubuntu</w:t>
      </w:r>
      <w:r w:rsidR="00D21E69">
        <w:t xml:space="preserve"> 18.04.4</w:t>
      </w:r>
    </w:p>
    <w:permEnd w:id="1304438521"/>
    <w:p w14:paraId="50D6AF5A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44E86350" w14:textId="33D1C9FC" w:rsidR="00D21E69" w:rsidRDefault="00D21E69" w:rsidP="009F1535">
      <w:pPr>
        <w:pStyle w:val="a0"/>
        <w:spacing w:before="120" w:after="120"/>
        <w:ind w:firstLine="480"/>
      </w:pPr>
      <w:permStart w:id="1469256113" w:edGrp="everyone"/>
      <w:r>
        <w:rPr>
          <w:rFonts w:hint="eastAsia"/>
        </w:rPr>
        <w:t>Windows</w:t>
      </w:r>
      <w:r>
        <w:rPr>
          <w:rFonts w:hint="eastAsia"/>
        </w:rPr>
        <w:t>：</w:t>
      </w:r>
    </w:p>
    <w:p w14:paraId="5711F572" w14:textId="2F9A136F" w:rsidR="009F1535" w:rsidRDefault="009F1535" w:rsidP="009F153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DNS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670209E0" w14:textId="1EC0638D" w:rsidR="009F1535" w:rsidRDefault="009F1535" w:rsidP="009F153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、安装好</w:t>
      </w:r>
      <w:r>
        <w:rPr>
          <w:rFonts w:hint="eastAsia"/>
        </w:rPr>
        <w:t xml:space="preserve"> DNS </w:t>
      </w:r>
      <w:r>
        <w:rPr>
          <w:rFonts w:hint="eastAsia"/>
        </w:rPr>
        <w:t>服务器：</w:t>
      </w:r>
      <w:r>
        <w:rPr>
          <w:rFonts w:hint="eastAsia"/>
        </w:rPr>
        <w:t xml:space="preserve"> </w:t>
      </w:r>
    </w:p>
    <w:p w14:paraId="55B7DB6F" w14:textId="645438CE" w:rsidR="00E71444" w:rsidRDefault="00E71444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E1413C0" wp14:editId="33466938">
            <wp:extent cx="1257409" cy="373412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D30E" w14:textId="77777777" w:rsidR="009F1535" w:rsidRDefault="009F1535" w:rsidP="009F1535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rPr>
          <w:rFonts w:hint="eastAsia"/>
        </w:rPr>
        <w:t>、“正向查找域”处单击鼠标右键：</w:t>
      </w:r>
    </w:p>
    <w:p w14:paraId="7C4AA383" w14:textId="77777777" w:rsidR="009F1535" w:rsidRDefault="003D1A21" w:rsidP="000B3072">
      <w:pPr>
        <w:spacing w:before="120" w:after="120"/>
        <w:ind w:firstLineChars="200" w:firstLine="480"/>
      </w:pPr>
      <w:r>
        <w:rPr>
          <w:noProof/>
        </w:rPr>
        <w:lastRenderedPageBreak/>
        <w:drawing>
          <wp:inline distT="0" distB="0" distL="0" distR="0" wp14:anchorId="480FFB97" wp14:editId="2833B4EF">
            <wp:extent cx="3604952" cy="250767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8" t="6014" r="4799" b="10717"/>
                    <a:stretch/>
                  </pic:blipFill>
                  <pic:spPr bwMode="auto">
                    <a:xfrm>
                      <a:off x="0" y="0"/>
                      <a:ext cx="3694124" cy="25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FDA37" w14:textId="77777777" w:rsidR="00892695" w:rsidRDefault="003D1A21" w:rsidP="000B3072">
      <w:pPr>
        <w:spacing w:before="120" w:after="120"/>
        <w:ind w:firstLineChars="200" w:firstLine="480"/>
      </w:pPr>
      <w:r>
        <w:rPr>
          <w:noProof/>
        </w:rPr>
        <w:drawing>
          <wp:inline distT="0" distB="0" distL="0" distR="0" wp14:anchorId="62B10FEF" wp14:editId="3DBD3F3B">
            <wp:extent cx="3553691" cy="3065049"/>
            <wp:effectExtent l="0" t="0" r="889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10" t="8435" r="23476" b="11698"/>
                    <a:stretch/>
                  </pic:blipFill>
                  <pic:spPr bwMode="auto">
                    <a:xfrm>
                      <a:off x="0" y="0"/>
                      <a:ext cx="3565137" cy="307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3531D" w14:textId="77777777" w:rsidR="009F1535" w:rsidRDefault="009F1535" w:rsidP="009F1535">
      <w:pPr>
        <w:pStyle w:val="a0"/>
        <w:spacing w:before="120" w:after="120"/>
        <w:ind w:firstLine="480"/>
      </w:pPr>
      <w:r w:rsidRPr="009F1535">
        <w:rPr>
          <w:rFonts w:hint="eastAsia"/>
        </w:rPr>
        <w:t>3</w:t>
      </w:r>
      <w:r w:rsidRPr="009F1535">
        <w:rPr>
          <w:rFonts w:hint="eastAsia"/>
        </w:rPr>
        <w:t>、新建主要区域，输入域名</w:t>
      </w:r>
    </w:p>
    <w:p w14:paraId="2C683EED" w14:textId="336EF65D" w:rsidR="009F1535" w:rsidRDefault="00F96697" w:rsidP="009F153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2EE13D8" wp14:editId="5868CEF5">
            <wp:extent cx="3611880" cy="312068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2033" cy="31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D733" w14:textId="77777777" w:rsidR="009F1535" w:rsidRDefault="001A3358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AB5FAC2" wp14:editId="3261D1CC">
            <wp:extent cx="3658179" cy="316576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7456" cy="31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95D8" w14:textId="77777777" w:rsidR="009F1535" w:rsidRDefault="009F1535" w:rsidP="009F1535">
      <w:pPr>
        <w:pStyle w:val="a0"/>
        <w:spacing w:before="120" w:after="120"/>
        <w:ind w:firstLine="480"/>
      </w:pPr>
      <w:r w:rsidRPr="009F1535">
        <w:rPr>
          <w:rFonts w:hint="eastAsia"/>
        </w:rPr>
        <w:t>4</w:t>
      </w:r>
      <w:r w:rsidRPr="009F1535">
        <w:rPr>
          <w:rFonts w:hint="eastAsia"/>
        </w:rPr>
        <w:t>、和</w:t>
      </w:r>
      <w:r w:rsidRPr="009F1535">
        <w:rPr>
          <w:rFonts w:hint="eastAsia"/>
        </w:rPr>
        <w:t xml:space="preserve"> IP </w:t>
      </w:r>
      <w:r w:rsidRPr="009F1535">
        <w:rPr>
          <w:rFonts w:hint="eastAsia"/>
        </w:rPr>
        <w:t>对应起来，对应于</w:t>
      </w:r>
      <w:r w:rsidRPr="009F1535">
        <w:rPr>
          <w:rFonts w:hint="eastAsia"/>
        </w:rPr>
        <w:t xml:space="preserve"> IP</w:t>
      </w:r>
      <w:r w:rsidRPr="009F1535">
        <w:rPr>
          <w:rFonts w:hint="eastAsia"/>
        </w:rPr>
        <w:t>：</w:t>
      </w:r>
      <w:r w:rsidRPr="009F1535">
        <w:rPr>
          <w:rFonts w:hint="eastAsia"/>
        </w:rPr>
        <w:t>192.168.1.1</w:t>
      </w:r>
    </w:p>
    <w:p w14:paraId="57EF62E6" w14:textId="77777777" w:rsidR="000B3072" w:rsidRDefault="00117991" w:rsidP="009F153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DBA598C" wp14:editId="210A32EB">
            <wp:extent cx="3421728" cy="290252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232" cy="29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CD2" w14:textId="77777777" w:rsidR="000B3072" w:rsidRDefault="000B3072" w:rsidP="009F1535">
      <w:pPr>
        <w:pStyle w:val="a0"/>
        <w:spacing w:before="120" w:after="120"/>
        <w:ind w:firstLine="480"/>
      </w:pPr>
      <w:r w:rsidRPr="000B3072">
        <w:rPr>
          <w:rFonts w:hint="eastAsia"/>
        </w:rPr>
        <w:t>5</w:t>
      </w:r>
      <w:r w:rsidRPr="000B3072">
        <w:rPr>
          <w:rFonts w:hint="eastAsia"/>
        </w:rPr>
        <w:t>、新建服务器主机</w:t>
      </w:r>
    </w:p>
    <w:p w14:paraId="65D6F0E7" w14:textId="77777777" w:rsidR="009F1535" w:rsidRDefault="00D750E7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F5019F2" wp14:editId="5F0011B5">
            <wp:extent cx="1814945" cy="21621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67" t="6402" r="54317" b="30990"/>
                    <a:stretch/>
                  </pic:blipFill>
                  <pic:spPr bwMode="auto">
                    <a:xfrm>
                      <a:off x="0" y="0"/>
                      <a:ext cx="1831067" cy="218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4CC1A" w14:textId="70F2D0B3" w:rsidR="009F1535" w:rsidRDefault="00F96697" w:rsidP="009F153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E3D4CC1" wp14:editId="2D0289CF">
            <wp:extent cx="3212724" cy="366522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36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B06D" w14:textId="77777777" w:rsidR="000B3072" w:rsidRDefault="000B3072" w:rsidP="009F1535">
      <w:pPr>
        <w:pStyle w:val="a0"/>
        <w:spacing w:before="120" w:after="120"/>
        <w:ind w:firstLine="480"/>
      </w:pPr>
      <w:r w:rsidRPr="000B3072">
        <w:rPr>
          <w:rFonts w:hint="eastAsia"/>
        </w:rPr>
        <w:t>6</w:t>
      </w:r>
      <w:r w:rsidRPr="000B3072">
        <w:rPr>
          <w:rFonts w:hint="eastAsia"/>
        </w:rPr>
        <w:t>、新建服务器别名</w:t>
      </w:r>
    </w:p>
    <w:p w14:paraId="015B1B2C" w14:textId="77777777" w:rsidR="000B3072" w:rsidRDefault="00D750E7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B71D7F4" wp14:editId="2976638A">
            <wp:extent cx="2251364" cy="246309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92" t="6902" r="53025" b="34337"/>
                    <a:stretch/>
                  </pic:blipFill>
                  <pic:spPr bwMode="auto">
                    <a:xfrm>
                      <a:off x="0" y="0"/>
                      <a:ext cx="2256223" cy="24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E1BBC" w14:textId="199AD734" w:rsidR="000B3072" w:rsidRDefault="00F96697" w:rsidP="009F153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43EAB6C" wp14:editId="327CC867">
            <wp:extent cx="3102107" cy="387096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524" cy="38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D057" w14:textId="77777777" w:rsidR="000B3072" w:rsidRDefault="000B3072" w:rsidP="009F1535">
      <w:pPr>
        <w:pStyle w:val="a0"/>
        <w:spacing w:before="120" w:after="120"/>
        <w:ind w:firstLine="480"/>
      </w:pPr>
      <w:r w:rsidRPr="000B3072">
        <w:rPr>
          <w:rFonts w:hint="eastAsia"/>
        </w:rPr>
        <w:t>7</w:t>
      </w:r>
      <w:r w:rsidRPr="000B3072">
        <w:rPr>
          <w:rFonts w:hint="eastAsia"/>
        </w:rPr>
        <w:t>、添加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服务器地址</w:t>
      </w:r>
    </w:p>
    <w:p w14:paraId="3947852A" w14:textId="77777777" w:rsidR="000B3072" w:rsidRDefault="00D750E7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01D0327" wp14:editId="640EAAF5">
            <wp:extent cx="3036503" cy="381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7770" cy="3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7F77" w14:textId="77777777" w:rsidR="000B3072" w:rsidRDefault="000B3072" w:rsidP="009F1535">
      <w:pPr>
        <w:pStyle w:val="a0"/>
        <w:spacing w:before="120" w:after="120"/>
        <w:ind w:firstLine="480"/>
      </w:pPr>
      <w:r w:rsidRPr="000B3072">
        <w:rPr>
          <w:rFonts w:hint="eastAsia"/>
        </w:rPr>
        <w:lastRenderedPageBreak/>
        <w:t>8</w:t>
      </w:r>
      <w:r w:rsidRPr="000B3072">
        <w:rPr>
          <w:rFonts w:hint="eastAsia"/>
        </w:rPr>
        <w:t>、测试该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是否配置成功</w:t>
      </w:r>
    </w:p>
    <w:p w14:paraId="4B42BE96" w14:textId="5400262D" w:rsidR="000B3072" w:rsidRDefault="00F96697" w:rsidP="009F153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4C5619E" wp14:editId="2924F941">
            <wp:extent cx="5486400" cy="31172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6FD6" w14:textId="77777777" w:rsidR="000B3072" w:rsidRDefault="000B3072" w:rsidP="000B307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Web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584D3B6F" w14:textId="77777777" w:rsidR="000B3072" w:rsidRDefault="000B3072" w:rsidP="000B3072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Web </w:t>
      </w:r>
      <w:r>
        <w:rPr>
          <w:rFonts w:hint="eastAsia"/>
        </w:rPr>
        <w:t>服务器，设定</w:t>
      </w:r>
      <w:r>
        <w:rPr>
          <w:rFonts w:hint="eastAsia"/>
        </w:rPr>
        <w:t xml:space="preserve"> IP </w:t>
      </w:r>
      <w:r>
        <w:rPr>
          <w:rFonts w:hint="eastAsia"/>
        </w:rPr>
        <w:t>和端口，以及主目录</w:t>
      </w:r>
    </w:p>
    <w:p w14:paraId="25EDF13C" w14:textId="55A96128" w:rsidR="000B3072" w:rsidRDefault="004F5442" w:rsidP="004F544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19D1754" wp14:editId="3294DC5D">
            <wp:extent cx="4031673" cy="2659318"/>
            <wp:effectExtent l="0" t="0" r="698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3197" cy="26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2AE0" w14:textId="3840AD09" w:rsidR="00A17747" w:rsidRDefault="00A17747" w:rsidP="004F5442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3AF87B" wp14:editId="584F7552">
                <wp:simplePos x="0" y="0"/>
                <wp:positionH relativeFrom="column">
                  <wp:posOffset>1905000</wp:posOffset>
                </wp:positionH>
                <wp:positionV relativeFrom="paragraph">
                  <wp:posOffset>971550</wp:posOffset>
                </wp:positionV>
                <wp:extent cx="716280" cy="213360"/>
                <wp:effectExtent l="0" t="0" r="26670" b="15240"/>
                <wp:wrapNone/>
                <wp:docPr id="33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477734" id="椭圆 33" o:spid="_x0000_s1026" style="position:absolute;left:0;text-align:left;margin-left:150pt;margin-top:76.5pt;width:56.4pt;height:16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249EB84" wp14:editId="244EDEF6">
            <wp:extent cx="3596640" cy="4447954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6131" cy="44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C5F" w14:textId="5AE82399" w:rsidR="00362205" w:rsidRDefault="004F5442" w:rsidP="000B3072">
      <w:pPr>
        <w:pStyle w:val="a0"/>
        <w:spacing w:before="120" w:after="120"/>
        <w:ind w:firstLine="480"/>
      </w:pPr>
      <w:r>
        <w:t>2</w:t>
      </w:r>
      <w:r w:rsidR="00C62796" w:rsidRPr="00C62796">
        <w:rPr>
          <w:rFonts w:hint="eastAsia"/>
        </w:rPr>
        <w:t>、</w:t>
      </w:r>
      <w:r w:rsidR="00362205" w:rsidRPr="00362205">
        <w:rPr>
          <w:rFonts w:hint="eastAsia"/>
        </w:rPr>
        <w:t>启用</w:t>
      </w:r>
      <w:r w:rsidR="00362205" w:rsidRPr="00362205">
        <w:rPr>
          <w:rFonts w:hint="eastAsia"/>
        </w:rPr>
        <w:t xml:space="preserve"> IE </w:t>
      </w:r>
      <w:r w:rsidR="00362205" w:rsidRPr="00362205">
        <w:rPr>
          <w:rFonts w:hint="eastAsia"/>
        </w:rPr>
        <w:t>浏览器匿名访问：</w:t>
      </w:r>
    </w:p>
    <w:p w14:paraId="18B50C23" w14:textId="77777777" w:rsidR="00362205" w:rsidRDefault="00362205" w:rsidP="000B307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69D7441" wp14:editId="20752D94">
            <wp:extent cx="3558540" cy="2867688"/>
            <wp:effectExtent l="0" t="0" r="381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3644" cy="28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175" w14:textId="7BA8E062" w:rsidR="00C62796" w:rsidRDefault="00362205" w:rsidP="000B307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62796" w:rsidRPr="00C62796">
        <w:rPr>
          <w:rFonts w:hint="eastAsia"/>
        </w:rPr>
        <w:t>测试是否架构成功</w:t>
      </w:r>
    </w:p>
    <w:p w14:paraId="6EDDB3FE" w14:textId="2CC200BA" w:rsidR="004F5442" w:rsidRDefault="00362205" w:rsidP="000B307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9A2997E" wp14:editId="60A55607">
            <wp:extent cx="4015740" cy="3078734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519" cy="30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03D8" w14:textId="68FC7DB8" w:rsidR="00C62796" w:rsidRDefault="00702132" w:rsidP="000B3072">
      <w:pPr>
        <w:pStyle w:val="a0"/>
        <w:spacing w:before="120" w:after="120"/>
        <w:ind w:firstLine="480"/>
      </w:pPr>
      <w:r>
        <w:t>4</w:t>
      </w:r>
      <w:r w:rsidR="00C62796" w:rsidRPr="00C62796">
        <w:rPr>
          <w:rFonts w:hint="eastAsia"/>
        </w:rPr>
        <w:t>、启动停止重启服务器</w:t>
      </w:r>
    </w:p>
    <w:p w14:paraId="545356F3" w14:textId="77777777" w:rsidR="004F5442" w:rsidRDefault="004F5442" w:rsidP="000B3072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D3E30" wp14:editId="09AE9EC2">
                <wp:simplePos x="0" y="0"/>
                <wp:positionH relativeFrom="column">
                  <wp:posOffset>3284220</wp:posOffset>
                </wp:positionH>
                <wp:positionV relativeFrom="paragraph">
                  <wp:posOffset>1305560</wp:posOffset>
                </wp:positionV>
                <wp:extent cx="665018" cy="464128"/>
                <wp:effectExtent l="0" t="0" r="20955" b="1270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6412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9994C4C" id="椭圆 31" o:spid="_x0000_s1026" style="position:absolute;left:0;text-align:left;margin-left:258.6pt;margin-top:102.8pt;width:52.35pt;height:36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3C0EC1" wp14:editId="76590357">
            <wp:extent cx="4273477" cy="28346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9881" cy="28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8E2F" w14:textId="16C0BA12" w:rsidR="00C62796" w:rsidRDefault="00702132" w:rsidP="000B3072">
      <w:pPr>
        <w:pStyle w:val="a0"/>
        <w:spacing w:before="120" w:after="120"/>
        <w:ind w:firstLine="480"/>
      </w:pPr>
      <w:r>
        <w:t>5</w:t>
      </w:r>
      <w:r w:rsidR="00C62796" w:rsidRPr="00C62796">
        <w:rPr>
          <w:rFonts w:hint="eastAsia"/>
        </w:rPr>
        <w:t>、控制流量</w:t>
      </w:r>
    </w:p>
    <w:p w14:paraId="33CA55C0" w14:textId="19DB9EEA" w:rsidR="00BF018D" w:rsidRDefault="00BF018D" w:rsidP="000B307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075C6BA" wp14:editId="31558E9C">
            <wp:extent cx="3609109" cy="29729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337" cy="29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E3FA" w14:textId="13D9C9A3" w:rsidR="004F16C3" w:rsidRDefault="004F16C3" w:rsidP="004F16C3">
      <w:pPr>
        <w:pStyle w:val="a0"/>
        <w:spacing w:before="120" w:after="120"/>
        <w:ind w:firstLine="480"/>
      </w:pPr>
      <w:r>
        <w:rPr>
          <w:rFonts w:hint="eastAsia"/>
        </w:rPr>
        <w:t>6</w:t>
      </w:r>
      <w:r>
        <w:rPr>
          <w:rFonts w:hint="eastAsia"/>
        </w:rPr>
        <w:t>、</w:t>
      </w:r>
      <w:r w:rsidRPr="004F16C3">
        <w:rPr>
          <w:rFonts w:hint="eastAsia"/>
        </w:rPr>
        <w:t>用</w:t>
      </w:r>
      <w:r w:rsidRPr="004F16C3">
        <w:rPr>
          <w:rFonts w:hint="eastAsia"/>
        </w:rPr>
        <w:t xml:space="preserve"> Sambar Server </w:t>
      </w:r>
      <w:r w:rsidRPr="004F16C3">
        <w:rPr>
          <w:rFonts w:hint="eastAsia"/>
        </w:rPr>
        <w:t>做</w:t>
      </w:r>
      <w:r w:rsidRPr="004F16C3">
        <w:rPr>
          <w:rFonts w:hint="eastAsia"/>
        </w:rPr>
        <w:t xml:space="preserve"> HTTP </w:t>
      </w:r>
      <w:r w:rsidRPr="004F16C3">
        <w:rPr>
          <w:rFonts w:hint="eastAsia"/>
        </w:rPr>
        <w:t>服务器</w:t>
      </w:r>
      <w:r>
        <w:rPr>
          <w:rFonts w:hint="eastAsia"/>
        </w:rPr>
        <w:t>，</w:t>
      </w:r>
      <w:r w:rsidRPr="004F16C3">
        <w:rPr>
          <w:rFonts w:hint="eastAsia"/>
        </w:rPr>
        <w:t>验证启动成功</w:t>
      </w:r>
    </w:p>
    <w:p w14:paraId="196C265D" w14:textId="3C1202AF" w:rsidR="004F16C3" w:rsidRDefault="004F16C3" w:rsidP="000B307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3FF489C" wp14:editId="2E0D6498">
            <wp:extent cx="5486400" cy="38550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C639" w14:textId="7966C8B8" w:rsidR="004F16C3" w:rsidRDefault="004F16C3" w:rsidP="000B3072">
      <w:pPr>
        <w:pStyle w:val="a0"/>
        <w:spacing w:before="120" w:after="120"/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 w:rsidRPr="004F16C3">
        <w:rPr>
          <w:rFonts w:hint="eastAsia"/>
        </w:rPr>
        <w:t>服务器的关闭和重启</w:t>
      </w:r>
    </w:p>
    <w:p w14:paraId="53FB041D" w14:textId="454B2081" w:rsidR="004F16C3" w:rsidRDefault="004F16C3" w:rsidP="000B307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E2AD033" wp14:editId="7B821E79">
            <wp:extent cx="1524132" cy="76206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6696" w14:textId="77777777" w:rsidR="00C62796" w:rsidRDefault="00C62796" w:rsidP="00C62796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）虚拟主机技术</w:t>
      </w:r>
      <w:r>
        <w:rPr>
          <w:rFonts w:hint="eastAsia"/>
        </w:rPr>
        <w:t xml:space="preserve"> </w:t>
      </w:r>
    </w:p>
    <w:p w14:paraId="1F445FF0" w14:textId="17015AF4" w:rsidR="00C62796" w:rsidRDefault="00C62796" w:rsidP="00C62796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5061E">
        <w:rPr>
          <w:rFonts w:hint="eastAsia"/>
        </w:rPr>
        <w:t>绑定主机名</w:t>
      </w:r>
    </w:p>
    <w:p w14:paraId="2A0B045B" w14:textId="364B01B4" w:rsidR="0055061E" w:rsidRDefault="0055061E" w:rsidP="00C62796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68D298F" wp14:editId="33457C33">
            <wp:extent cx="4366260" cy="29108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6655" cy="29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2CB1" w14:textId="4A6245A1" w:rsidR="00C62796" w:rsidRPr="0055061E" w:rsidRDefault="00C62796" w:rsidP="0055061E">
      <w:pPr>
        <w:pStyle w:val="a0"/>
        <w:spacing w:before="120" w:after="120"/>
        <w:ind w:firstLine="480"/>
      </w:pPr>
      <w:r w:rsidRPr="00C62796">
        <w:rPr>
          <w:rFonts w:hint="eastAsia"/>
        </w:rPr>
        <w:t>2</w:t>
      </w:r>
      <w:r w:rsidRPr="00C62796">
        <w:rPr>
          <w:rFonts w:hint="eastAsia"/>
        </w:rPr>
        <w:t>、添加其他的站点，设置相同的</w:t>
      </w:r>
      <w:r w:rsidRPr="00C62796">
        <w:rPr>
          <w:rFonts w:hint="eastAsia"/>
        </w:rPr>
        <w:t xml:space="preserve"> IP </w:t>
      </w:r>
      <w:r w:rsidRPr="00C62796">
        <w:rPr>
          <w:rFonts w:hint="eastAsia"/>
        </w:rPr>
        <w:t>和端口号，不同的主机头值</w:t>
      </w:r>
      <w:r w:rsidR="0055061E">
        <w:rPr>
          <w:rFonts w:hint="eastAsia"/>
        </w:rPr>
        <w:t>，</w:t>
      </w:r>
      <w:r w:rsidR="0055061E" w:rsidRPr="00C62796">
        <w:rPr>
          <w:rFonts w:hint="eastAsia"/>
        </w:rPr>
        <w:t>不同路径</w:t>
      </w:r>
    </w:p>
    <w:p w14:paraId="1CBC461D" w14:textId="5C1DC420" w:rsidR="00C62796" w:rsidRDefault="0055061E" w:rsidP="0055061E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D9C33BD" wp14:editId="32D8EABC">
            <wp:extent cx="3763919" cy="406146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8425" cy="408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88C5" w14:textId="30DF721B" w:rsidR="00C62796" w:rsidRDefault="00C62796" w:rsidP="00C62796">
      <w:pPr>
        <w:pStyle w:val="a0"/>
        <w:spacing w:before="120" w:after="120"/>
        <w:ind w:firstLine="480"/>
      </w:pPr>
      <w:r w:rsidRPr="00C62796">
        <w:rPr>
          <w:rFonts w:hint="eastAsia"/>
        </w:rPr>
        <w:t>4</w:t>
      </w:r>
      <w:r w:rsidRPr="00C62796">
        <w:rPr>
          <w:rFonts w:hint="eastAsia"/>
        </w:rPr>
        <w:t>、设置成功</w:t>
      </w:r>
    </w:p>
    <w:p w14:paraId="072945FC" w14:textId="3B22C81B" w:rsidR="0055061E" w:rsidRDefault="0055061E" w:rsidP="00C62796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637C44" wp14:editId="08DC94A9">
                <wp:simplePos x="0" y="0"/>
                <wp:positionH relativeFrom="column">
                  <wp:posOffset>533400</wp:posOffset>
                </wp:positionH>
                <wp:positionV relativeFrom="paragraph">
                  <wp:posOffset>1554480</wp:posOffset>
                </wp:positionV>
                <wp:extent cx="571500" cy="182880"/>
                <wp:effectExtent l="0" t="0" r="19050" b="2667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9667B" id="椭圆 11" o:spid="_x0000_s1026" style="position:absolute;left:0;text-align:left;margin-left:42pt;margin-top:122.4pt;width:45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201FE7" wp14:editId="5AD9BB66">
            <wp:extent cx="4602480" cy="3069918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0486" cy="30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DD49" w14:textId="113FBA3D" w:rsidR="00C62796" w:rsidRDefault="00C62796" w:rsidP="00C62796">
      <w:pPr>
        <w:pStyle w:val="a0"/>
        <w:spacing w:before="120" w:after="120"/>
        <w:ind w:firstLine="480"/>
      </w:pPr>
      <w:r w:rsidRPr="00C62796">
        <w:rPr>
          <w:rFonts w:hint="eastAsia"/>
        </w:rPr>
        <w:t>5</w:t>
      </w:r>
      <w:r w:rsidRPr="00C62796">
        <w:rPr>
          <w:rFonts w:hint="eastAsia"/>
        </w:rPr>
        <w:t>、测试站点</w:t>
      </w:r>
    </w:p>
    <w:p w14:paraId="54D87B65" w14:textId="4B95E348" w:rsidR="0055061E" w:rsidRDefault="0055061E" w:rsidP="00C62796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67E51FF" wp14:editId="12309414">
            <wp:extent cx="4373877" cy="335280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0313" cy="33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2902" w14:textId="7F69D04F" w:rsidR="0055061E" w:rsidRDefault="0055061E" w:rsidP="00C62796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96970A5" wp14:editId="10C63A89">
            <wp:extent cx="4396740" cy="3381521"/>
            <wp:effectExtent l="0" t="0" r="381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7544" cy="33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CC3" w14:textId="77777777" w:rsidR="00C62796" w:rsidRDefault="00C62796" w:rsidP="00C62796">
      <w:pPr>
        <w:pStyle w:val="a0"/>
        <w:spacing w:before="120" w:after="120"/>
        <w:ind w:firstLine="480"/>
      </w:pPr>
      <w:r w:rsidRPr="00C62796">
        <w:rPr>
          <w:rFonts w:hint="eastAsia"/>
        </w:rPr>
        <w:t>结果：</w:t>
      </w:r>
      <w:r w:rsidRPr="00C62796">
        <w:rPr>
          <w:rFonts w:hint="eastAsia"/>
        </w:rPr>
        <w:t xml:space="preserve">IP </w:t>
      </w:r>
      <w:r w:rsidRPr="00C62796">
        <w:rPr>
          <w:rFonts w:hint="eastAsia"/>
        </w:rPr>
        <w:t>和端口号相同（</w:t>
      </w:r>
      <w:r w:rsidRPr="00C62796">
        <w:rPr>
          <w:rFonts w:hint="eastAsia"/>
        </w:rPr>
        <w:t>192.168.1.1:80</w:t>
      </w:r>
      <w:r w:rsidRPr="00C62796">
        <w:rPr>
          <w:rFonts w:hint="eastAsia"/>
        </w:rPr>
        <w:t>），主机头不同，显示的页面不同。</w:t>
      </w:r>
    </w:p>
    <w:p w14:paraId="38F98D7A" w14:textId="77777777" w:rsidR="00C62796" w:rsidRDefault="00C62796" w:rsidP="00C62796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BBS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58B545BB" w14:textId="16366CB5" w:rsidR="00C62796" w:rsidRDefault="00C62796" w:rsidP="00C62796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、安装“动网</w:t>
      </w:r>
      <w:r>
        <w:rPr>
          <w:rFonts w:hint="eastAsia"/>
        </w:rPr>
        <w:t xml:space="preserve"> BBS</w:t>
      </w:r>
      <w:r>
        <w:rPr>
          <w:rFonts w:hint="eastAsia"/>
        </w:rPr>
        <w:t>”于“</w:t>
      </w:r>
      <w:r w:rsidR="00A17747">
        <w:t>C</w:t>
      </w:r>
      <w:r>
        <w:rPr>
          <w:rFonts w:hint="eastAsia"/>
        </w:rPr>
        <w:t>:\test\bbs</w:t>
      </w:r>
      <w:r>
        <w:rPr>
          <w:rFonts w:hint="eastAsia"/>
        </w:rPr>
        <w:t>”文件夹下</w:t>
      </w:r>
    </w:p>
    <w:p w14:paraId="40F51D2B" w14:textId="62B4F0D8" w:rsidR="00A17747" w:rsidRDefault="00A17747" w:rsidP="00C62796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28877A1" wp14:editId="2364309B">
            <wp:extent cx="4632960" cy="2186178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2916" cy="22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1855" w14:textId="33E6ADE6" w:rsidR="00716907" w:rsidRDefault="00716907" w:rsidP="0036220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、在</w:t>
      </w:r>
      <w:r w:rsidRPr="00716907">
        <w:rPr>
          <w:rFonts w:hint="eastAsia"/>
        </w:rPr>
        <w:t xml:space="preserve"> IIS </w:t>
      </w:r>
      <w:r w:rsidRPr="00716907">
        <w:rPr>
          <w:rFonts w:hint="eastAsia"/>
        </w:rPr>
        <w:t>中启用</w:t>
      </w:r>
      <w:r w:rsidRPr="00716907">
        <w:rPr>
          <w:rFonts w:hint="eastAsia"/>
        </w:rPr>
        <w:t xml:space="preserve"> ASP </w:t>
      </w:r>
      <w:r w:rsidRPr="00716907">
        <w:rPr>
          <w:rFonts w:hint="eastAsia"/>
        </w:rPr>
        <w:t>语言编译器</w:t>
      </w:r>
      <w:r w:rsidR="00362205">
        <w:rPr>
          <w:rFonts w:hint="eastAsia"/>
        </w:rPr>
        <w:t>、</w:t>
      </w:r>
      <w:r w:rsidRPr="00716907">
        <w:rPr>
          <w:rFonts w:hint="eastAsia"/>
        </w:rPr>
        <w:t>启动父路径</w:t>
      </w:r>
    </w:p>
    <w:p w14:paraId="33AA1A23" w14:textId="3D4C1E70" w:rsidR="00362205" w:rsidRPr="00362205" w:rsidRDefault="00702132" w:rsidP="00362205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389318" wp14:editId="4839E8F6">
                <wp:simplePos x="0" y="0"/>
                <wp:positionH relativeFrom="column">
                  <wp:posOffset>1752600</wp:posOffset>
                </wp:positionH>
                <wp:positionV relativeFrom="paragraph">
                  <wp:posOffset>1417320</wp:posOffset>
                </wp:positionV>
                <wp:extent cx="952500" cy="182880"/>
                <wp:effectExtent l="0" t="0" r="19050" b="26670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E7E8F3" id="椭圆 38" o:spid="_x0000_s1026" style="position:absolute;left:0;text-align:left;margin-left:138pt;margin-top:111.6pt;width:75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="00362205">
        <w:rPr>
          <w:noProof/>
        </w:rPr>
        <w:drawing>
          <wp:inline distT="0" distB="0" distL="0" distR="0" wp14:anchorId="2727ACD4" wp14:editId="67CB6FFA">
            <wp:extent cx="4450080" cy="2971871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413" cy="29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7169" w14:textId="514F190A" w:rsidR="00716907" w:rsidRDefault="00716907" w:rsidP="00C62796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、启动</w:t>
      </w:r>
      <w:r w:rsidRPr="00716907">
        <w:rPr>
          <w:rFonts w:hint="eastAsia"/>
        </w:rPr>
        <w:t xml:space="preserve"> BBS</w:t>
      </w:r>
    </w:p>
    <w:p w14:paraId="62807B95" w14:textId="3E095FD3" w:rsidR="00702132" w:rsidRDefault="00702132" w:rsidP="00C62796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ADFECB" wp14:editId="4D76667C">
                <wp:simplePos x="0" y="0"/>
                <wp:positionH relativeFrom="column">
                  <wp:posOffset>594360</wp:posOffset>
                </wp:positionH>
                <wp:positionV relativeFrom="paragraph">
                  <wp:posOffset>111125</wp:posOffset>
                </wp:positionV>
                <wp:extent cx="1310640" cy="205740"/>
                <wp:effectExtent l="0" t="0" r="22860" b="22860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F49B0F" id="椭圆 40" o:spid="_x0000_s1026" style="position:absolute;left:0;text-align:left;margin-left:46.8pt;margin-top:8.75pt;width:103.2pt;height:16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250D5C" wp14:editId="3A80AFC4">
            <wp:extent cx="3817620" cy="2949377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6378" cy="29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9EC9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）安全站点</w:t>
      </w:r>
      <w:r>
        <w:rPr>
          <w:rFonts w:hint="eastAsia"/>
        </w:rPr>
        <w:t xml:space="preserve"> </w:t>
      </w:r>
    </w:p>
    <w:p w14:paraId="28D87676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、打开站点，设置端口</w:t>
      </w:r>
      <w:r>
        <w:rPr>
          <w:rFonts w:hint="eastAsia"/>
        </w:rPr>
        <w:t xml:space="preserve"> </w:t>
      </w:r>
    </w:p>
    <w:p w14:paraId="13456702" w14:textId="52468AF9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打开</w:t>
      </w:r>
      <w:r>
        <w:rPr>
          <w:rFonts w:hint="eastAsia"/>
        </w:rPr>
        <w:t xml:space="preserve"> private.hsunion.com </w:t>
      </w:r>
      <w:r>
        <w:rPr>
          <w:rFonts w:hint="eastAsia"/>
        </w:rPr>
        <w:t>的站点，设置端口为</w:t>
      </w:r>
      <w:r>
        <w:rPr>
          <w:rFonts w:hint="eastAsia"/>
        </w:rPr>
        <w:t xml:space="preserve"> 443</w:t>
      </w:r>
      <w:r>
        <w:rPr>
          <w:rFonts w:hint="eastAsia"/>
        </w:rPr>
        <w:t>（</w:t>
      </w:r>
      <w:r>
        <w:rPr>
          <w:rFonts w:hint="eastAsia"/>
        </w:rPr>
        <w:t xml:space="preserve">443 </w:t>
      </w:r>
      <w:r>
        <w:rPr>
          <w:rFonts w:hint="eastAsia"/>
        </w:rPr>
        <w:t>是默认</w:t>
      </w:r>
      <w:r>
        <w:rPr>
          <w:rFonts w:hint="eastAsia"/>
        </w:rPr>
        <w:t xml:space="preserve"> https </w:t>
      </w:r>
      <w:r>
        <w:rPr>
          <w:rFonts w:hint="eastAsia"/>
        </w:rPr>
        <w:t>端口）</w:t>
      </w:r>
    </w:p>
    <w:p w14:paraId="774E49D2" w14:textId="008803FF" w:rsidR="00702132" w:rsidRDefault="00E71444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0E0EBF" wp14:editId="0C976776">
                <wp:simplePos x="0" y="0"/>
                <wp:positionH relativeFrom="column">
                  <wp:posOffset>3025140</wp:posOffset>
                </wp:positionH>
                <wp:positionV relativeFrom="paragraph">
                  <wp:posOffset>459105</wp:posOffset>
                </wp:positionV>
                <wp:extent cx="601980" cy="320040"/>
                <wp:effectExtent l="0" t="0" r="26670" b="22860"/>
                <wp:wrapNone/>
                <wp:docPr id="114" name="椭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20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FE915" id="椭圆 114" o:spid="_x0000_s1026" style="position:absolute;left:0;text-align:left;margin-left:238.2pt;margin-top:36.15pt;width:47.4pt;height:2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88FF7A" wp14:editId="28582949">
                <wp:simplePos x="0" y="0"/>
                <wp:positionH relativeFrom="column">
                  <wp:posOffset>381000</wp:posOffset>
                </wp:positionH>
                <wp:positionV relativeFrom="paragraph">
                  <wp:posOffset>497205</wp:posOffset>
                </wp:positionV>
                <wp:extent cx="693420" cy="289560"/>
                <wp:effectExtent l="0" t="0" r="11430" b="15240"/>
                <wp:wrapNone/>
                <wp:docPr id="113" name="椭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2895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2BDE3" id="椭圆 113" o:spid="_x0000_s1026" style="position:absolute;left:0;text-align:left;margin-left:30pt;margin-top:39.15pt;width:54.6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702132">
        <w:rPr>
          <w:noProof/>
        </w:rPr>
        <w:drawing>
          <wp:inline distT="0" distB="0" distL="0" distR="0" wp14:anchorId="7AD39D93" wp14:editId="72DC65D0">
            <wp:extent cx="4114800" cy="27681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3317" cy="278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7EE8" w14:textId="14492EC0" w:rsidR="00716907" w:rsidRDefault="00716907" w:rsidP="00C62796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、申请服务器证书</w:t>
      </w:r>
    </w:p>
    <w:p w14:paraId="7816C074" w14:textId="18CAF457" w:rsidR="00FD6B13" w:rsidRDefault="00EE3348" w:rsidP="00FD6B13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0C6E58" wp14:editId="62184F3F">
                <wp:simplePos x="0" y="0"/>
                <wp:positionH relativeFrom="column">
                  <wp:posOffset>1546860</wp:posOffset>
                </wp:positionH>
                <wp:positionV relativeFrom="paragraph">
                  <wp:posOffset>1648460</wp:posOffset>
                </wp:positionV>
                <wp:extent cx="601980" cy="335280"/>
                <wp:effectExtent l="0" t="0" r="26670" b="26670"/>
                <wp:wrapNone/>
                <wp:docPr id="109" name="椭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94D0D9" id="椭圆 109" o:spid="_x0000_s1026" style="position:absolute;left:0;text-align:left;margin-left:121.8pt;margin-top:129.8pt;width:47.4pt;height:2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" filled="f" strokecolor="red" strokeweight="1pt">
                <v:stroke joinstyle="miter"/>
              </v:oval>
            </w:pict>
          </mc:Fallback>
        </mc:AlternateContent>
      </w:r>
      <w:r w:rsidR="00FD6B13">
        <w:rPr>
          <w:noProof/>
        </w:rPr>
        <w:drawing>
          <wp:inline distT="0" distB="0" distL="0" distR="0" wp14:anchorId="2BB5414D" wp14:editId="37F18E61">
            <wp:extent cx="4267200" cy="2844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2A14" w14:textId="4CA9515E" w:rsidR="00FD6B13" w:rsidRDefault="00716907" w:rsidP="00C62796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、申请证书</w:t>
      </w:r>
    </w:p>
    <w:p w14:paraId="174A798D" w14:textId="16A36B00" w:rsidR="00716907" w:rsidRDefault="00FD6B13" w:rsidP="00C62796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E79DF9" wp14:editId="059F6943">
                <wp:simplePos x="0" y="0"/>
                <wp:positionH relativeFrom="column">
                  <wp:posOffset>3429000</wp:posOffset>
                </wp:positionH>
                <wp:positionV relativeFrom="paragraph">
                  <wp:posOffset>904240</wp:posOffset>
                </wp:positionV>
                <wp:extent cx="624840" cy="99060"/>
                <wp:effectExtent l="0" t="0" r="22860" b="1524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99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DA1598" id="椭圆 45" o:spid="_x0000_s1026" style="position:absolute;left:0;text-align:left;margin-left:270pt;margin-top:71.2pt;width:49.2pt;height: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9591D5" wp14:editId="05085440">
            <wp:extent cx="4288001" cy="2865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2112" cy="28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9A0" w14:textId="77777777" w:rsidR="00FD6B13" w:rsidRDefault="00716907" w:rsidP="00C62796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、输入正确的信息</w:t>
      </w:r>
    </w:p>
    <w:p w14:paraId="1F25E5F3" w14:textId="6C660B06" w:rsidR="00716907" w:rsidRDefault="00FD6B13" w:rsidP="00C62796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F20C71E" wp14:editId="27395401">
            <wp:extent cx="3744862" cy="3215640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0611" cy="32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E576" w14:textId="268C9225" w:rsidR="00FD6B13" w:rsidRDefault="00FD6B13" w:rsidP="00C62796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9CF6AB5" wp14:editId="253D96B8">
            <wp:extent cx="3739821" cy="32156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7488" cy="32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2BB5" w14:textId="2F6738DD" w:rsidR="00FD6B13" w:rsidRDefault="00FD6B13" w:rsidP="00C62796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34B3E40" wp14:editId="53096477">
            <wp:extent cx="3739515" cy="3212780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0400" cy="32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3993" w14:textId="218A7412" w:rsidR="00FD6B13" w:rsidRDefault="00FD6B13" w:rsidP="00C62796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793A969" wp14:editId="1A52D05A">
            <wp:extent cx="4229100" cy="316644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6924" cy="31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58F2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5</w:t>
      </w:r>
      <w:r>
        <w:rPr>
          <w:rFonts w:hint="eastAsia"/>
        </w:rPr>
        <w:t>、通过证书服务器介绍（看下一章所示）签发服务器证书</w:t>
      </w:r>
      <w:r>
        <w:rPr>
          <w:rFonts w:hint="eastAsia"/>
        </w:rPr>
        <w:t xml:space="preserve"> </w:t>
      </w:r>
    </w:p>
    <w:p w14:paraId="11A80233" w14:textId="760FCEDB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6</w:t>
      </w:r>
      <w:r>
        <w:rPr>
          <w:rFonts w:hint="eastAsia"/>
        </w:rPr>
        <w:t>、导入证书</w:t>
      </w:r>
    </w:p>
    <w:p w14:paraId="577F904F" w14:textId="4CC5D630" w:rsidR="00FD6B13" w:rsidRDefault="00ED1FF7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8BC5B" wp14:editId="2AD87323">
                <wp:simplePos x="0" y="0"/>
                <wp:positionH relativeFrom="column">
                  <wp:posOffset>3459480</wp:posOffset>
                </wp:positionH>
                <wp:positionV relativeFrom="paragraph">
                  <wp:posOffset>1022350</wp:posOffset>
                </wp:positionV>
                <wp:extent cx="731520" cy="99060"/>
                <wp:effectExtent l="0" t="0" r="11430" b="15240"/>
                <wp:wrapNone/>
                <wp:docPr id="60" name="椭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99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5F2B51" id="椭圆 60" o:spid="_x0000_s1026" style="position:absolute;left:0;text-align:left;margin-left:272.4pt;margin-top:80.5pt;width:57.6pt;height: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F2AF2B" wp14:editId="103E904F">
            <wp:extent cx="4312920" cy="28727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722" t="6467" r="11667" b="23880"/>
                    <a:stretch/>
                  </pic:blipFill>
                  <pic:spPr bwMode="auto">
                    <a:xfrm>
                      <a:off x="0" y="0"/>
                      <a:ext cx="43129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CC6C" w14:textId="5F5763A1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CFC1D27" wp14:editId="327A130C">
            <wp:extent cx="3942588" cy="3390900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8555" cy="33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F719" w14:textId="24CAF885" w:rsidR="0026325B" w:rsidRDefault="0026325B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ACBAC5" wp14:editId="6FB9ADC6">
                <wp:simplePos x="0" y="0"/>
                <wp:positionH relativeFrom="column">
                  <wp:posOffset>320040</wp:posOffset>
                </wp:positionH>
                <wp:positionV relativeFrom="paragraph">
                  <wp:posOffset>2186940</wp:posOffset>
                </wp:positionV>
                <wp:extent cx="685800" cy="312420"/>
                <wp:effectExtent l="0" t="0" r="19050" b="11430"/>
                <wp:wrapNone/>
                <wp:docPr id="66" name="椭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A56F0F" id="椭圆 66" o:spid="_x0000_s1026" style="position:absolute;left:0;text-align:left;margin-left:25.2pt;margin-top:172.2pt;width:54pt;height:2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578B4D" wp14:editId="69B0E61B">
            <wp:extent cx="4770120" cy="3194535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1149" cy="32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2089" w14:textId="33963077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7</w:t>
      </w:r>
      <w:r w:rsidRPr="00716907">
        <w:rPr>
          <w:rFonts w:hint="eastAsia"/>
        </w:rPr>
        <w:t>、通过“查看证书”可以看到该证书</w:t>
      </w:r>
    </w:p>
    <w:p w14:paraId="23CE0BBD" w14:textId="30418AC0" w:rsidR="00ED1FF7" w:rsidRDefault="0026325B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79B2D8" wp14:editId="52BCCE42">
                <wp:simplePos x="0" y="0"/>
                <wp:positionH relativeFrom="column">
                  <wp:posOffset>3467100</wp:posOffset>
                </wp:positionH>
                <wp:positionV relativeFrom="paragraph">
                  <wp:posOffset>1410335</wp:posOffset>
                </wp:positionV>
                <wp:extent cx="251460" cy="152400"/>
                <wp:effectExtent l="0" t="0" r="15240" b="19050"/>
                <wp:wrapNone/>
                <wp:docPr id="63" name="椭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3E05B" id="椭圆 63" o:spid="_x0000_s1026" style="position:absolute;left:0;text-align:left;margin-left:273pt;margin-top:111.05pt;width:19.8pt;height:1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ED1FF7">
        <w:rPr>
          <w:noProof/>
        </w:rPr>
        <w:drawing>
          <wp:inline distT="0" distB="0" distL="0" distR="0" wp14:anchorId="029C6BA4" wp14:editId="2B1F55C2">
            <wp:extent cx="4221480" cy="2822138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2527" cy="28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BA3F" w14:textId="7ABEF459" w:rsidR="0026325B" w:rsidRDefault="0026325B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AB0FC90" wp14:editId="594C4DF4">
            <wp:extent cx="2952322" cy="4145280"/>
            <wp:effectExtent l="0" t="0" r="63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6385" cy="41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28F2" w14:textId="414C89ED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8</w:t>
      </w:r>
      <w:r w:rsidRPr="00716907">
        <w:rPr>
          <w:rFonts w:hint="eastAsia"/>
        </w:rPr>
        <w:t>、测试该站点</w:t>
      </w:r>
    </w:p>
    <w:p w14:paraId="305432D3" w14:textId="137BB1FF" w:rsidR="0026325B" w:rsidRDefault="0026325B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96A5CD" wp14:editId="3E5859D1">
                <wp:simplePos x="0" y="0"/>
                <wp:positionH relativeFrom="column">
                  <wp:posOffset>670560</wp:posOffset>
                </wp:positionH>
                <wp:positionV relativeFrom="paragraph">
                  <wp:posOffset>1684020</wp:posOffset>
                </wp:positionV>
                <wp:extent cx="1196340" cy="228600"/>
                <wp:effectExtent l="0" t="0" r="22860" b="19050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EACFBE" id="椭圆 68" o:spid="_x0000_s1026" style="position:absolute;left:0;text-align:left;margin-left:52.8pt;margin-top:132.6pt;width:94.2pt;height:1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4738A7" wp14:editId="282E6E57">
            <wp:extent cx="4564380" cy="3503056"/>
            <wp:effectExtent l="0" t="0" r="762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7483" cy="351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447" w14:textId="5C58BD9B" w:rsidR="0026325B" w:rsidRDefault="0026325B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36EC790" wp14:editId="68D2CA72">
            <wp:extent cx="4602480" cy="3532297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7196" cy="35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AB73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）证书服务器</w:t>
      </w:r>
      <w:r>
        <w:rPr>
          <w:rFonts w:hint="eastAsia"/>
        </w:rPr>
        <w:t xml:space="preserve"> </w:t>
      </w:r>
    </w:p>
    <w:p w14:paraId="19F324F6" w14:textId="10EB87CC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、提交一个新的申请</w:t>
      </w:r>
    </w:p>
    <w:p w14:paraId="36C55CA6" w14:textId="36E3995E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47F7481" wp14:editId="14136517">
            <wp:extent cx="4389120" cy="305663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7936" cy="30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9E1A" w14:textId="4719ED9C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、查看到新的申请</w:t>
      </w:r>
    </w:p>
    <w:p w14:paraId="48BD53BC" w14:textId="6B9A4911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8F1EF97" wp14:editId="3170C007">
            <wp:extent cx="4335780" cy="3051606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6804" cy="30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0FC8" w14:textId="4D83A422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、颁发该申请的证书</w:t>
      </w:r>
    </w:p>
    <w:p w14:paraId="4E3C9327" w14:textId="5EC000B7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6E867E4" wp14:editId="319506A9">
            <wp:extent cx="4381500" cy="30680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1302" cy="30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384E" w14:textId="59D8DBD5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、查看该证书</w:t>
      </w:r>
    </w:p>
    <w:p w14:paraId="6F7650B2" w14:textId="5303ED9A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8BF04AF" wp14:editId="5972F3A6">
            <wp:extent cx="4415949" cy="309372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9676" cy="31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0191" w14:textId="7A6CCD66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、导出该证书</w:t>
      </w:r>
    </w:p>
    <w:p w14:paraId="3B10B2D3" w14:textId="7C10B27B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CA1CB32" wp14:editId="61C73B9C">
            <wp:extent cx="4450786" cy="3116580"/>
            <wp:effectExtent l="0" t="0" r="698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1994" cy="31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040F" w14:textId="28ED5E4A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308E640" wp14:editId="6E77D932">
            <wp:extent cx="3040380" cy="4261683"/>
            <wp:effectExtent l="0" t="0" r="762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7447" cy="42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0FFB" w14:textId="4D5A401C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89147E4" wp14:editId="33D6AA91">
            <wp:extent cx="3423249" cy="354330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0546" cy="35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5E4C" w14:textId="6C5995A8" w:rsidR="00ED1FF7" w:rsidRDefault="00ED1FF7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3CF33C9" wp14:editId="009A6BDB">
            <wp:extent cx="3482340" cy="3614539"/>
            <wp:effectExtent l="0" t="0" r="381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1414" cy="36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3FB" w14:textId="310CC30F" w:rsidR="00716907" w:rsidRDefault="00716907" w:rsidP="00716907">
      <w:pPr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、通过</w:t>
      </w:r>
      <w:r w:rsidRPr="00716907">
        <w:rPr>
          <w:rFonts w:hint="eastAsia"/>
        </w:rPr>
        <w:t xml:space="preserve"> Web </w:t>
      </w:r>
      <w:r w:rsidRPr="00716907">
        <w:rPr>
          <w:rFonts w:hint="eastAsia"/>
        </w:rPr>
        <w:t>方式申请并颁发证书</w:t>
      </w:r>
      <w:r w:rsidRPr="00716907">
        <w:rPr>
          <w:rFonts w:hint="eastAsia"/>
        </w:rPr>
        <w:t xml:space="preserve"> </w:t>
      </w:r>
    </w:p>
    <w:p w14:paraId="5A99F92B" w14:textId="6691E1FB" w:rsidR="00D85EA2" w:rsidRDefault="00D85EA2" w:rsidP="00D85EA2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973A78" wp14:editId="45507691">
                <wp:simplePos x="0" y="0"/>
                <wp:positionH relativeFrom="column">
                  <wp:posOffset>388620</wp:posOffset>
                </wp:positionH>
                <wp:positionV relativeFrom="paragraph">
                  <wp:posOffset>1752600</wp:posOffset>
                </wp:positionV>
                <wp:extent cx="563880" cy="198120"/>
                <wp:effectExtent l="0" t="0" r="26670" b="11430"/>
                <wp:wrapNone/>
                <wp:docPr id="79" name="椭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4011D8" id="椭圆 79" o:spid="_x0000_s1026" style="position:absolute;left:0;text-align:left;margin-left:30.6pt;margin-top:138pt;width:44.4pt;height:1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B6ECAB" wp14:editId="6595F0D1">
            <wp:extent cx="4328160" cy="332176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1261" cy="33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DE0B" w14:textId="7718366E" w:rsidR="00D85EA2" w:rsidRDefault="00D85EA2" w:rsidP="00716907">
      <w:pPr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ED1B5C" wp14:editId="5156977F">
                <wp:simplePos x="0" y="0"/>
                <wp:positionH relativeFrom="column">
                  <wp:posOffset>1021080</wp:posOffset>
                </wp:positionH>
                <wp:positionV relativeFrom="paragraph">
                  <wp:posOffset>1318895</wp:posOffset>
                </wp:positionV>
                <wp:extent cx="716280" cy="228600"/>
                <wp:effectExtent l="0" t="0" r="26670" b="19050"/>
                <wp:wrapNone/>
                <wp:docPr id="80" name="椭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380172" id="椭圆 80" o:spid="_x0000_s1026" style="position:absolute;left:0;text-align:left;margin-left:80.4pt;margin-top:103.85pt;width:56.4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9CCD68" wp14:editId="10EBDB6E">
            <wp:extent cx="4320540" cy="3315914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5994" cy="33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F1A4" w14:textId="2B4BCB12" w:rsidR="00D85EA2" w:rsidRPr="00716907" w:rsidRDefault="00F13573" w:rsidP="00716907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BA3BF2" wp14:editId="14559B82">
                <wp:simplePos x="0" y="0"/>
                <wp:positionH relativeFrom="column">
                  <wp:posOffset>2164080</wp:posOffset>
                </wp:positionH>
                <wp:positionV relativeFrom="paragraph">
                  <wp:posOffset>2705100</wp:posOffset>
                </wp:positionV>
                <wp:extent cx="723900" cy="198120"/>
                <wp:effectExtent l="0" t="0" r="19050" b="11430"/>
                <wp:wrapNone/>
                <wp:docPr id="81" name="椭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06E224" id="椭圆 81" o:spid="_x0000_s1026" style="position:absolute;left:0;text-align:left;margin-left:170.4pt;margin-top:213pt;width:57pt;height:1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D85EA2">
        <w:rPr>
          <w:noProof/>
        </w:rPr>
        <w:drawing>
          <wp:inline distT="0" distB="0" distL="0" distR="0" wp14:anchorId="1A0ECBEC" wp14:editId="72EA4949">
            <wp:extent cx="4358640" cy="3345155"/>
            <wp:effectExtent l="0" t="0" r="381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938" cy="335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B37" w14:textId="210A6E02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通过申请的办法同</w:t>
      </w:r>
      <w:r w:rsidRPr="00716907">
        <w:rPr>
          <w:rFonts w:hint="eastAsia"/>
        </w:rPr>
        <w:t xml:space="preserve"> CA </w:t>
      </w:r>
      <w:r w:rsidRPr="00716907">
        <w:rPr>
          <w:rFonts w:hint="eastAsia"/>
        </w:rPr>
        <w:t>方式，即：</w:t>
      </w:r>
    </w:p>
    <w:p w14:paraId="282AF934" w14:textId="1A7F9C03" w:rsidR="00D85EA2" w:rsidRDefault="00D85EA2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BBA6961" wp14:editId="5A7FB842">
            <wp:extent cx="4299100" cy="329946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081" cy="33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CFF2" w14:textId="0AE2449F" w:rsidR="00D85EA2" w:rsidRDefault="00F13573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6F3133" wp14:editId="29A8AC61">
                <wp:simplePos x="0" y="0"/>
                <wp:positionH relativeFrom="column">
                  <wp:posOffset>502920</wp:posOffset>
                </wp:positionH>
                <wp:positionV relativeFrom="paragraph">
                  <wp:posOffset>967740</wp:posOffset>
                </wp:positionV>
                <wp:extent cx="640080" cy="114300"/>
                <wp:effectExtent l="0" t="0" r="26670" b="19050"/>
                <wp:wrapNone/>
                <wp:docPr id="82" name="椭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457EA" id="椭圆 82" o:spid="_x0000_s1026" style="position:absolute;left:0;text-align:left;margin-left:39.6pt;margin-top:76.2pt;width:50.4pt;height: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D85EA2">
        <w:rPr>
          <w:noProof/>
        </w:rPr>
        <w:drawing>
          <wp:inline distT="0" distB="0" distL="0" distR="0" wp14:anchorId="774F01AD" wp14:editId="5F0AD528">
            <wp:extent cx="4351020" cy="3042189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3545" cy="30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08D" w14:textId="10DB8516" w:rsidR="00D85EA2" w:rsidRDefault="00F13573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8D4920" wp14:editId="73A7E4B2">
                <wp:simplePos x="0" y="0"/>
                <wp:positionH relativeFrom="column">
                  <wp:posOffset>358140</wp:posOffset>
                </wp:positionH>
                <wp:positionV relativeFrom="paragraph">
                  <wp:posOffset>1962150</wp:posOffset>
                </wp:positionV>
                <wp:extent cx="1356360" cy="121920"/>
                <wp:effectExtent l="0" t="0" r="15240" b="11430"/>
                <wp:wrapNone/>
                <wp:docPr id="83" name="椭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7868F4" id="椭圆 83" o:spid="_x0000_s1026" style="position:absolute;left:0;text-align:left;margin-left:28.2pt;margin-top:154.5pt;width:106.8pt;height:9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 w:rsidR="00D85EA2">
        <w:rPr>
          <w:noProof/>
        </w:rPr>
        <w:drawing>
          <wp:inline distT="0" distB="0" distL="0" distR="0" wp14:anchorId="71253C91" wp14:editId="59BCA10A">
            <wp:extent cx="4381500" cy="3362700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0261" cy="337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7BB7" w14:textId="3760F2A6" w:rsidR="00D85EA2" w:rsidRDefault="00D85EA2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7575FF8" wp14:editId="06138EFB">
            <wp:extent cx="4300398" cy="3299460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1989" cy="332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9E60" w14:textId="64D512A2" w:rsidR="00D85EA2" w:rsidRDefault="00F13573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38CC08" wp14:editId="5BF83608">
                <wp:simplePos x="0" y="0"/>
                <wp:positionH relativeFrom="column">
                  <wp:posOffset>2514600</wp:posOffset>
                </wp:positionH>
                <wp:positionV relativeFrom="paragraph">
                  <wp:posOffset>3112770</wp:posOffset>
                </wp:positionV>
                <wp:extent cx="571500" cy="182880"/>
                <wp:effectExtent l="0" t="0" r="19050" b="26670"/>
                <wp:wrapNone/>
                <wp:docPr id="85" name="椭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F2896A" id="椭圆 85" o:spid="_x0000_s1026" style="position:absolute;left:0;text-align:left;margin-left:198pt;margin-top:245.1pt;width:45pt;height:1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81270F" wp14:editId="1F959DD0">
                <wp:simplePos x="0" y="0"/>
                <wp:positionH relativeFrom="column">
                  <wp:posOffset>708660</wp:posOffset>
                </wp:positionH>
                <wp:positionV relativeFrom="paragraph">
                  <wp:posOffset>1245870</wp:posOffset>
                </wp:positionV>
                <wp:extent cx="525780" cy="167640"/>
                <wp:effectExtent l="0" t="0" r="26670" b="22860"/>
                <wp:wrapNone/>
                <wp:docPr id="84" name="椭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C1BB9" id="椭圆 84" o:spid="_x0000_s1026" style="position:absolute;left:0;text-align:left;margin-left:55.8pt;margin-top:98.1pt;width:41.4pt;height:13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D85EA2">
        <w:rPr>
          <w:noProof/>
        </w:rPr>
        <w:drawing>
          <wp:inline distT="0" distB="0" distL="0" distR="0" wp14:anchorId="72B0F05B" wp14:editId="6C8DF39A">
            <wp:extent cx="4344158" cy="33375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9830" cy="334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5EB6" w14:textId="394B2D29" w:rsidR="00D85EA2" w:rsidRDefault="00D85EA2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4103DBD" wp14:editId="5F196250">
            <wp:extent cx="2908905" cy="408432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3885" cy="40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C717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）搜索引擎服务器</w:t>
      </w:r>
      <w:r>
        <w:rPr>
          <w:rFonts w:hint="eastAsia"/>
        </w:rPr>
        <w:t xml:space="preserve"> </w:t>
      </w:r>
    </w:p>
    <w:p w14:paraId="72599A57" w14:textId="10398F00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SSServer </w:t>
      </w:r>
      <w:r>
        <w:rPr>
          <w:rFonts w:hint="eastAsia"/>
        </w:rPr>
        <w:t>服务器</w:t>
      </w:r>
    </w:p>
    <w:p w14:paraId="0B2FAC19" w14:textId="3F33B5BF" w:rsidR="004B23D9" w:rsidRDefault="004B23D9" w:rsidP="00716907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-</w:t>
      </w:r>
      <w:r>
        <w:rPr>
          <w:rFonts w:hint="eastAsia"/>
        </w:rPr>
        <w:t>未找到服务器</w:t>
      </w:r>
    </w:p>
    <w:p w14:paraId="22A78C8B" w14:textId="751AB9FC" w:rsidR="00716907" w:rsidRDefault="004B23D9" w:rsidP="00716907">
      <w:pPr>
        <w:pStyle w:val="a0"/>
        <w:spacing w:before="120" w:after="120"/>
        <w:ind w:firstLine="480"/>
      </w:pPr>
      <w:r>
        <w:t>2</w:t>
      </w:r>
      <w:r w:rsidR="00716907" w:rsidRPr="00716907">
        <w:rPr>
          <w:rFonts w:hint="eastAsia"/>
        </w:rPr>
        <w:t>、打开</w:t>
      </w:r>
      <w:r w:rsidR="00716907" w:rsidRPr="00716907">
        <w:rPr>
          <w:rFonts w:hint="eastAsia"/>
        </w:rPr>
        <w:t xml:space="preserve"> IIS</w:t>
      </w:r>
      <w:r w:rsidR="00716907" w:rsidRPr="00716907">
        <w:rPr>
          <w:rFonts w:hint="eastAsia"/>
        </w:rPr>
        <w:t>，设置好文件夹位置，启动</w:t>
      </w:r>
      <w:r w:rsidR="00716907" w:rsidRPr="00716907">
        <w:rPr>
          <w:rFonts w:hint="eastAsia"/>
        </w:rPr>
        <w:t xml:space="preserve"> CGI </w:t>
      </w:r>
      <w:r w:rsidR="00716907" w:rsidRPr="00716907">
        <w:rPr>
          <w:rFonts w:hint="eastAsia"/>
        </w:rPr>
        <w:t>服务</w:t>
      </w:r>
    </w:p>
    <w:p w14:paraId="6B325EEF" w14:textId="4273DFC6" w:rsidR="004F16C3" w:rsidRDefault="004F16C3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82D70B" wp14:editId="5C945AFF">
                <wp:simplePos x="0" y="0"/>
                <wp:positionH relativeFrom="column">
                  <wp:posOffset>975360</wp:posOffset>
                </wp:positionH>
                <wp:positionV relativeFrom="paragraph">
                  <wp:posOffset>1548765</wp:posOffset>
                </wp:positionV>
                <wp:extent cx="548640" cy="152400"/>
                <wp:effectExtent l="0" t="0" r="22860" b="19050"/>
                <wp:wrapNone/>
                <wp:docPr id="99" name="椭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21173B" id="椭圆 99" o:spid="_x0000_s1026" style="position:absolute;left:0;text-align:left;margin-left:76.8pt;margin-top:121.95pt;width:43.2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785F26" wp14:editId="2A40983D">
            <wp:extent cx="3352800" cy="22555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1528" t="7081" r="17361" b="23054"/>
                    <a:stretch/>
                  </pic:blipFill>
                  <pic:spPr bwMode="auto">
                    <a:xfrm>
                      <a:off x="0" y="0"/>
                      <a:ext cx="33528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816C" w14:textId="13E51DD8" w:rsidR="004F16C3" w:rsidRDefault="004F16C3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E970CE1" wp14:editId="01617C2B">
            <wp:extent cx="3436620" cy="315023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3750" cy="31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9EFE" w14:textId="310428B4" w:rsidR="004F16C3" w:rsidRDefault="004F16C3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A7C539" wp14:editId="6ED1BFCA">
                <wp:simplePos x="0" y="0"/>
                <wp:positionH relativeFrom="column">
                  <wp:posOffset>1638300</wp:posOffset>
                </wp:positionH>
                <wp:positionV relativeFrom="paragraph">
                  <wp:posOffset>1440180</wp:posOffset>
                </wp:positionV>
                <wp:extent cx="472440" cy="449580"/>
                <wp:effectExtent l="0" t="0" r="22860" b="26670"/>
                <wp:wrapNone/>
                <wp:docPr id="111" name="椭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8B171B" id="椭圆 111" o:spid="_x0000_s1026" style="position:absolute;left:0;text-align:left;margin-left:129pt;margin-top:113.4pt;width:37.2pt;height:3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8FDFBE" wp14:editId="45E991C0">
            <wp:extent cx="4229100" cy="2829190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3127" cy="28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5803" w14:textId="31B77905" w:rsidR="003D0CD0" w:rsidRDefault="003D0CD0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8BCFA0" wp14:editId="538F0B75">
                <wp:simplePos x="0" y="0"/>
                <wp:positionH relativeFrom="column">
                  <wp:posOffset>3345180</wp:posOffset>
                </wp:positionH>
                <wp:positionV relativeFrom="paragraph">
                  <wp:posOffset>845820</wp:posOffset>
                </wp:positionV>
                <wp:extent cx="762000" cy="182880"/>
                <wp:effectExtent l="0" t="0" r="19050" b="26670"/>
                <wp:wrapNone/>
                <wp:docPr id="122" name="椭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B84ACB" id="椭圆 122" o:spid="_x0000_s1026" style="position:absolute;left:0;text-align:left;margin-left:263.4pt;margin-top:66.6pt;width:60pt;height:14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8F8A31" wp14:editId="1D0748A8">
            <wp:extent cx="4213860" cy="2810703"/>
            <wp:effectExtent l="0" t="0" r="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2404" cy="28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95C6" w14:textId="288FD89B" w:rsidR="003D0CD0" w:rsidRDefault="003D0CD0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7577FF" wp14:editId="17832200">
                <wp:simplePos x="0" y="0"/>
                <wp:positionH relativeFrom="column">
                  <wp:posOffset>342900</wp:posOffset>
                </wp:positionH>
                <wp:positionV relativeFrom="paragraph">
                  <wp:posOffset>392430</wp:posOffset>
                </wp:positionV>
                <wp:extent cx="1744980" cy="297180"/>
                <wp:effectExtent l="0" t="0" r="26670" b="26670"/>
                <wp:wrapNone/>
                <wp:docPr id="124" name="椭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03179C" id="椭圆 124" o:spid="_x0000_s1026" style="position:absolute;left:0;text-align:left;margin-left:27pt;margin-top:30.9pt;width:137.4pt;height:23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A254A0" wp14:editId="55954215">
            <wp:extent cx="3375953" cy="1813717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11E3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 xml:space="preserve">FTP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0E26AA9E" w14:textId="67F377DC" w:rsidR="00517DEA" w:rsidRDefault="00716907" w:rsidP="00517DEA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Serv-U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024A16CE" w14:textId="3D8A3061" w:rsidR="00517DEA" w:rsidRDefault="00517DEA" w:rsidP="00517DEA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96ED852" wp14:editId="05B09AD9">
            <wp:extent cx="2249799" cy="24536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9306" cy="24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42D2" w14:textId="42B2632B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rPr>
          <w:rFonts w:hint="eastAsia"/>
        </w:rPr>
        <w:t>、启动</w:t>
      </w:r>
      <w:r>
        <w:rPr>
          <w:rFonts w:hint="eastAsia"/>
        </w:rPr>
        <w:t xml:space="preserve"> Serv-U</w:t>
      </w:r>
    </w:p>
    <w:p w14:paraId="50933C2A" w14:textId="7CDF56A2" w:rsidR="00F30EFC" w:rsidRDefault="00517DEA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F0B7A6B" wp14:editId="16640E33">
            <wp:extent cx="731583" cy="67823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158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8A5" w14:textId="2FAFDBC1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、新建域</w:t>
      </w:r>
    </w:p>
    <w:p w14:paraId="088E3E54" w14:textId="71112048" w:rsidR="000F02B3" w:rsidRDefault="00517DEA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105B60" wp14:editId="497AE864">
                <wp:simplePos x="0" y="0"/>
                <wp:positionH relativeFrom="column">
                  <wp:posOffset>1737360</wp:posOffset>
                </wp:positionH>
                <wp:positionV relativeFrom="paragraph">
                  <wp:posOffset>723900</wp:posOffset>
                </wp:positionV>
                <wp:extent cx="662940" cy="160020"/>
                <wp:effectExtent l="0" t="0" r="22860" b="11430"/>
                <wp:wrapNone/>
                <wp:docPr id="90" name="椭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160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1AE7E" id="椭圆 90" o:spid="_x0000_s1026" style="position:absolute;left:0;text-align:left;margin-left:136.8pt;margin-top:57pt;width:52.2pt;height:12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0F02B3">
        <w:rPr>
          <w:noProof/>
        </w:rPr>
        <w:drawing>
          <wp:inline distT="0" distB="0" distL="0" distR="0" wp14:anchorId="0B6D3B4C" wp14:editId="1419CD8C">
            <wp:extent cx="4821671" cy="288798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9278" cy="28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493C" w14:textId="292F59FE" w:rsidR="000F02B3" w:rsidRDefault="000F02B3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0340346" wp14:editId="0910E8D2">
            <wp:extent cx="4831080" cy="2880756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9097" cy="28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560" w14:textId="02C13C9B" w:rsidR="000F02B3" w:rsidRDefault="000F02B3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7F364D5" wp14:editId="78912901">
            <wp:extent cx="4844309" cy="29032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7790" cy="291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BE0E" w14:textId="1D040610" w:rsidR="000F02B3" w:rsidRDefault="00517DEA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6952E7" wp14:editId="33E11EA6">
                <wp:simplePos x="0" y="0"/>
                <wp:positionH relativeFrom="column">
                  <wp:posOffset>1714500</wp:posOffset>
                </wp:positionH>
                <wp:positionV relativeFrom="paragraph">
                  <wp:posOffset>720090</wp:posOffset>
                </wp:positionV>
                <wp:extent cx="754380" cy="121920"/>
                <wp:effectExtent l="0" t="0" r="26670" b="11430"/>
                <wp:wrapNone/>
                <wp:docPr id="93" name="椭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5C37E8" id="椭圆 93" o:spid="_x0000_s1026" style="position:absolute;left:0;text-align:left;margin-left:135pt;margin-top:56.7pt;width:59.4pt;height:9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 w:rsidR="00DB7647">
        <w:rPr>
          <w:noProof/>
        </w:rPr>
        <w:drawing>
          <wp:inline distT="0" distB="0" distL="0" distR="0" wp14:anchorId="3593CC9C" wp14:editId="00A36E84">
            <wp:extent cx="4807372" cy="28727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7443" cy="29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617" w14:textId="2EE7AC8B" w:rsidR="000F02B3" w:rsidRDefault="004A3D73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8D31CDA" wp14:editId="1543597D">
            <wp:extent cx="4792079" cy="2857500"/>
            <wp:effectExtent l="0" t="0" r="889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7707" cy="28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0149" w14:textId="378A4ED1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、添加</w:t>
      </w:r>
      <w:r w:rsidR="00972E22">
        <w:rPr>
          <w:rFonts w:hint="eastAsia"/>
        </w:rPr>
        <w:t>账号</w:t>
      </w:r>
    </w:p>
    <w:p w14:paraId="73D04856" w14:textId="381BD5C9" w:rsidR="00972E22" w:rsidRDefault="00972E22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2500CF" wp14:editId="2E0B4ABB">
                <wp:simplePos x="0" y="0"/>
                <wp:positionH relativeFrom="column">
                  <wp:posOffset>3413760</wp:posOffset>
                </wp:positionH>
                <wp:positionV relativeFrom="paragraph">
                  <wp:posOffset>3078480</wp:posOffset>
                </wp:positionV>
                <wp:extent cx="320040" cy="167640"/>
                <wp:effectExtent l="0" t="0" r="22860" b="22860"/>
                <wp:wrapNone/>
                <wp:docPr id="92" name="椭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67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206050" id="椭圆 92" o:spid="_x0000_s1026" style="position:absolute;left:0;text-align:left;margin-left:268.8pt;margin-top:242.4pt;width:25.2pt;height:13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37CDCA" wp14:editId="128CD81F">
            <wp:extent cx="4562330" cy="33451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6485" cy="33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5CDC" w14:textId="0D8D1A7C" w:rsidR="00972E22" w:rsidRDefault="004A3D73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56D2263" wp14:editId="7E18D5C1">
            <wp:extent cx="3577764" cy="2598420"/>
            <wp:effectExtent l="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3782" cy="26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1C93" w14:textId="4E663976" w:rsidR="004A3D73" w:rsidRDefault="004A3D73" w:rsidP="00F30EFC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22C6DBE" wp14:editId="42B75037">
            <wp:extent cx="3430876" cy="24917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4096" cy="24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817B" w14:textId="77777777" w:rsidR="00F30EFC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、设置访问权限</w:t>
      </w:r>
    </w:p>
    <w:p w14:paraId="196D2437" w14:textId="1FFA2F76" w:rsidR="00716907" w:rsidRDefault="00F30EFC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7135FD6" wp14:editId="4D506331">
            <wp:extent cx="3436918" cy="249957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0B87" w14:textId="6000BBE2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、测试站点是否可以访问</w:t>
      </w:r>
    </w:p>
    <w:p w14:paraId="1734C8F6" w14:textId="1A9850C9" w:rsidR="00DB7647" w:rsidRDefault="004A3D73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4BB036E" wp14:editId="27A986AB">
            <wp:extent cx="3680460" cy="194763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7225" cy="19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F06E" w14:textId="45B532D6" w:rsidR="004A3D73" w:rsidRDefault="00F30EFC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36C1DD3" wp14:editId="0CF5C72E">
            <wp:extent cx="4839139" cy="30099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0403" cy="30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00B3" w14:textId="182D460B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7</w:t>
      </w:r>
      <w:r>
        <w:rPr>
          <w:rFonts w:hint="eastAsia"/>
        </w:rPr>
        <w:t>、测试权限</w:t>
      </w:r>
      <w:r>
        <w:rPr>
          <w:rFonts w:hint="eastAsia"/>
        </w:rPr>
        <w:t xml:space="preserve"> </w:t>
      </w:r>
    </w:p>
    <w:p w14:paraId="1BE4C680" w14:textId="4BE6DCD1" w:rsidR="00F30EFC" w:rsidRDefault="00F30EFC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493A426" wp14:editId="6F0D3093">
            <wp:extent cx="3124471" cy="196613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2519" w14:textId="59D69927" w:rsidR="00F30EFC" w:rsidRDefault="00F30EFC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8BE4968" wp14:editId="5712E542">
            <wp:extent cx="4740051" cy="2095682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B7E1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不能新建文件夹，复制文件可以通过，不能删除。</w:t>
      </w:r>
    </w:p>
    <w:p w14:paraId="70641F75" w14:textId="77777777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>
        <w:rPr>
          <w:rFonts w:hint="eastAsia"/>
        </w:rPr>
        <w:t xml:space="preserve">SMTP </w:t>
      </w:r>
      <w:r>
        <w:rPr>
          <w:rFonts w:hint="eastAsia"/>
        </w:rPr>
        <w:t>和</w:t>
      </w:r>
      <w:r>
        <w:rPr>
          <w:rFonts w:hint="eastAsia"/>
        </w:rPr>
        <w:t xml:space="preserve"> POP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4C17BAD9" w14:textId="1C13CAAD" w:rsidR="00716907" w:rsidRDefault="00716907" w:rsidP="00716907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、安装、启动并配置</w:t>
      </w:r>
      <w:r>
        <w:rPr>
          <w:rFonts w:hint="eastAsia"/>
        </w:rPr>
        <w:t xml:space="preserve"> MDaemon</w:t>
      </w:r>
    </w:p>
    <w:p w14:paraId="3E531282" w14:textId="6FDC6ABB" w:rsidR="00E83309" w:rsidRDefault="00E83309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C774C7F" wp14:editId="45FC01C3">
            <wp:extent cx="4579620" cy="2815177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86770" cy="28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336" w14:textId="6A8CBE50" w:rsidR="00E83309" w:rsidRDefault="00E83309" w:rsidP="00E8330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02EF617" wp14:editId="4D68D917">
            <wp:extent cx="4579620" cy="2817720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7361" cy="28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D58B" w14:textId="77777777" w:rsidR="00E83309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、配置</w:t>
      </w:r>
      <w:r w:rsidRPr="00716907">
        <w:rPr>
          <w:rFonts w:hint="eastAsia"/>
        </w:rPr>
        <w:t xml:space="preserve"> IP </w:t>
      </w:r>
      <w:r w:rsidRPr="00716907">
        <w:rPr>
          <w:rFonts w:hint="eastAsia"/>
        </w:rPr>
        <w:t>和端口号</w:t>
      </w:r>
    </w:p>
    <w:p w14:paraId="4567EDAD" w14:textId="4CF30B00" w:rsidR="00716907" w:rsidRDefault="00E83309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C197364" wp14:editId="676C9DEA">
            <wp:extent cx="4579620" cy="3021277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9033" cy="30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F872" w14:textId="5AFBE64C" w:rsidR="00E83309" w:rsidRDefault="00E83309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CBEDFE8" wp14:editId="3C61B994">
            <wp:extent cx="4628246" cy="3048000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7989" cy="30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D54" w14:textId="4DEE5240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、创建帐号</w:t>
      </w:r>
    </w:p>
    <w:p w14:paraId="4AD633E5" w14:textId="7083BE1A" w:rsidR="00C65CB1" w:rsidRDefault="00C65CB1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00FE409" wp14:editId="0C0C1DF2">
            <wp:extent cx="4627880" cy="3258329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084" t="2774" r="12500" b="11426"/>
                    <a:stretch/>
                  </pic:blipFill>
                  <pic:spPr bwMode="auto">
                    <a:xfrm>
                      <a:off x="0" y="0"/>
                      <a:ext cx="4635401" cy="326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CECE" w14:textId="2AD1D6C3" w:rsidR="00C65CB1" w:rsidRDefault="00C65CB1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F28BB8C" wp14:editId="7283C56A">
            <wp:extent cx="4627912" cy="3337560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3531" cy="33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A551" w14:textId="4313A384" w:rsidR="00C65CB1" w:rsidRDefault="00C65CB1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374D665" wp14:editId="27088AE0">
            <wp:extent cx="4472940" cy="3264107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069" cy="3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F44B" w14:textId="361E180A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、配置客户端</w:t>
      </w:r>
    </w:p>
    <w:p w14:paraId="3B8D0AF4" w14:textId="76A95FCB" w:rsidR="00C203A0" w:rsidRDefault="000F253A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ACCDADE" wp14:editId="5AB0D147">
            <wp:extent cx="3989077" cy="356616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98465" cy="35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03E1" w14:textId="593A8539" w:rsidR="00C65CB1" w:rsidRDefault="000F253A" w:rsidP="00716907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93E2E16" wp14:editId="5E1F4A50">
            <wp:extent cx="4373880" cy="3910168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00021" cy="39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1640" w14:textId="45073314" w:rsidR="00C203A0" w:rsidRDefault="000F253A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015AF12" wp14:editId="1C4F3ACE">
            <wp:extent cx="4427220" cy="3957853"/>
            <wp:effectExtent l="0" t="0" r="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3724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61E7" w14:textId="49910D6D" w:rsidR="00CD07ED" w:rsidRDefault="00CD07ED" w:rsidP="00716907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点击下一步出现错误，未解决。</w:t>
      </w:r>
    </w:p>
    <w:p w14:paraId="7EEA5852" w14:textId="38CC2A34" w:rsidR="00C203A0" w:rsidRDefault="00803146" w:rsidP="00716907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S</w:t>
      </w:r>
      <w:r>
        <w:t>MTP</w:t>
      </w:r>
    </w:p>
    <w:p w14:paraId="0B7BDEF1" w14:textId="56E01A57" w:rsidR="00803146" w:rsidRDefault="00CD07ED" w:rsidP="00716907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5F6208" wp14:editId="244A8BC7">
                <wp:simplePos x="0" y="0"/>
                <wp:positionH relativeFrom="column">
                  <wp:posOffset>998220</wp:posOffset>
                </wp:positionH>
                <wp:positionV relativeFrom="paragraph">
                  <wp:posOffset>1974850</wp:posOffset>
                </wp:positionV>
                <wp:extent cx="518160" cy="129540"/>
                <wp:effectExtent l="0" t="0" r="15240" b="22860"/>
                <wp:wrapNone/>
                <wp:docPr id="161" name="椭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29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29A8CB" id="椭圆 161" o:spid="_x0000_s1026" style="position:absolute;left:0;text-align:left;margin-left:78.6pt;margin-top:155.5pt;width:40.8pt;height:10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D79FE6" wp14:editId="46083C89">
            <wp:extent cx="3459480" cy="2477266"/>
            <wp:effectExtent l="0" t="0" r="762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0139" t="13546" r="34584" b="17516"/>
                    <a:stretch/>
                  </pic:blipFill>
                  <pic:spPr bwMode="auto">
                    <a:xfrm>
                      <a:off x="0" y="0"/>
                      <a:ext cx="3476941" cy="24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D6864" w14:textId="712BF917" w:rsidR="00803146" w:rsidRDefault="00803146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298247B" wp14:editId="2217412C">
            <wp:extent cx="3483241" cy="4099560"/>
            <wp:effectExtent l="0" t="0" r="317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9885" cy="41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BD4" w14:textId="7B7020F5" w:rsidR="00803146" w:rsidRDefault="00803146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71E966" wp14:editId="79C04B7B">
                <wp:simplePos x="0" y="0"/>
                <wp:positionH relativeFrom="column">
                  <wp:posOffset>2407920</wp:posOffset>
                </wp:positionH>
                <wp:positionV relativeFrom="paragraph">
                  <wp:posOffset>739140</wp:posOffset>
                </wp:positionV>
                <wp:extent cx="1097280" cy="365760"/>
                <wp:effectExtent l="0" t="0" r="26670" b="15240"/>
                <wp:wrapNone/>
                <wp:docPr id="150" name="椭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B03599" id="椭圆 150" o:spid="_x0000_s1026" style="position:absolute;left:0;text-align:left;margin-left:189.6pt;margin-top:58.2pt;width:86.4pt;height:28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3DD8CA" wp14:editId="58AB8B64">
            <wp:extent cx="3383280" cy="3959443"/>
            <wp:effectExtent l="0" t="0" r="762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98778" cy="39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4FB7" w14:textId="2F48D0A4" w:rsidR="00803146" w:rsidRDefault="00803146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778F22E" wp14:editId="15EF96F2">
            <wp:extent cx="3619814" cy="343691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010B" w14:textId="48AFE780" w:rsidR="00803146" w:rsidRDefault="00803146" w:rsidP="00716907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419788" wp14:editId="491F1686">
                <wp:simplePos x="0" y="0"/>
                <wp:positionH relativeFrom="column">
                  <wp:posOffset>3131820</wp:posOffset>
                </wp:positionH>
                <wp:positionV relativeFrom="paragraph">
                  <wp:posOffset>3672840</wp:posOffset>
                </wp:positionV>
                <wp:extent cx="723900" cy="251460"/>
                <wp:effectExtent l="0" t="0" r="19050" b="15240"/>
                <wp:wrapNone/>
                <wp:docPr id="153" name="椭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407DE3" id="椭圆 153" o:spid="_x0000_s1026" style="position:absolute;left:0;text-align:left;margin-left:246.6pt;margin-top:289.2pt;width:57pt;height:1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A7F3AB" wp14:editId="763BD33D">
            <wp:extent cx="3825572" cy="4480948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E4A8" w14:textId="7EEEB3C5" w:rsidR="00803146" w:rsidRDefault="00803146" w:rsidP="00716907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67381C2" wp14:editId="3845A640">
            <wp:extent cx="3635055" cy="3368332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C6D9" w14:textId="2711D34A" w:rsidR="00716907" w:rsidRDefault="00716907" w:rsidP="00716907">
      <w:pPr>
        <w:ind w:firstLine="480"/>
      </w:pPr>
      <w:r w:rsidRPr="00716907">
        <w:rPr>
          <w:rFonts w:hint="eastAsia"/>
        </w:rPr>
        <w:lastRenderedPageBreak/>
        <w:t>5</w:t>
      </w:r>
      <w:r w:rsidRPr="00716907">
        <w:rPr>
          <w:rFonts w:hint="eastAsia"/>
        </w:rPr>
        <w:t>、测试邮件是否能发送、配置是否正确</w:t>
      </w:r>
      <w:r w:rsidRPr="00716907">
        <w:rPr>
          <w:rFonts w:hint="eastAsia"/>
        </w:rPr>
        <w:t xml:space="preserve"> </w:t>
      </w:r>
    </w:p>
    <w:p w14:paraId="71E38822" w14:textId="3031BABA" w:rsidR="00803146" w:rsidRDefault="00CD07ED" w:rsidP="00716907">
      <w:pPr>
        <w:ind w:firstLine="480"/>
      </w:pPr>
      <w:r>
        <w:rPr>
          <w:noProof/>
        </w:rPr>
        <w:drawing>
          <wp:inline distT="0" distB="0" distL="0" distR="0" wp14:anchorId="02506DFE" wp14:editId="62985973">
            <wp:extent cx="3185436" cy="2453853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F40" w14:textId="6337D216" w:rsidR="00CD07ED" w:rsidRDefault="00CD07ED" w:rsidP="00716907">
      <w:pPr>
        <w:ind w:firstLine="480"/>
      </w:pPr>
      <w:r>
        <w:rPr>
          <w:rFonts w:hint="eastAsia"/>
        </w:rPr>
        <w:t>移入</w:t>
      </w:r>
      <w:r w:rsidR="00CD7402" w:rsidRPr="00CD7402">
        <w:t>C:\inetpub\mailroot\Pickup</w:t>
      </w:r>
      <w:r w:rsidR="00CD7402">
        <w:rPr>
          <w:rFonts w:hint="eastAsia"/>
        </w:rPr>
        <w:t>自动发送</w:t>
      </w:r>
    </w:p>
    <w:p w14:paraId="3FF7F7E6" w14:textId="3C924534" w:rsidR="00CD07ED" w:rsidRPr="00716907" w:rsidRDefault="00CD07ED" w:rsidP="00CD07ED">
      <w:pPr>
        <w:ind w:firstLine="480"/>
      </w:pPr>
      <w:r>
        <w:rPr>
          <w:noProof/>
        </w:rPr>
        <w:drawing>
          <wp:inline distT="0" distB="0" distL="0" distR="0" wp14:anchorId="10B98809" wp14:editId="38A48B99">
            <wp:extent cx="4976291" cy="1486029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585D" w14:textId="6F837453" w:rsidR="00716907" w:rsidRDefault="00716907" w:rsidP="00716907">
      <w:pPr>
        <w:pStyle w:val="a0"/>
        <w:spacing w:before="120" w:after="120"/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、收取成功</w:t>
      </w:r>
    </w:p>
    <w:p w14:paraId="0422AD18" w14:textId="6F4FA9BD" w:rsidR="00D21E69" w:rsidRDefault="00CD7402" w:rsidP="00CD740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43CAE0D" wp14:editId="01053A9B">
            <wp:extent cx="4975300" cy="25527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11571"/>
                    <a:stretch/>
                  </pic:blipFill>
                  <pic:spPr bwMode="auto">
                    <a:xfrm>
                      <a:off x="0" y="0"/>
                      <a:ext cx="4986151" cy="255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FA5CE" w14:textId="64F8AA46" w:rsidR="00CD7402" w:rsidRDefault="00CD7402" w:rsidP="00CD7402">
      <w:pPr>
        <w:pStyle w:val="a0"/>
        <w:spacing w:before="120" w:after="120"/>
        <w:ind w:firstLine="480"/>
      </w:pPr>
    </w:p>
    <w:p w14:paraId="32A9227C" w14:textId="77777777" w:rsidR="00CD7402" w:rsidRDefault="00CD7402" w:rsidP="00CD7402">
      <w:pPr>
        <w:pStyle w:val="a0"/>
        <w:spacing w:before="120" w:after="120"/>
        <w:ind w:firstLine="480"/>
      </w:pPr>
    </w:p>
    <w:p w14:paraId="0E142005" w14:textId="5C499967" w:rsidR="00D21E69" w:rsidRDefault="00D21E69" w:rsidP="00716907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Linux</w:t>
      </w:r>
      <w:r>
        <w:rPr>
          <w:rFonts w:hint="eastAsia"/>
        </w:rPr>
        <w:t>：</w:t>
      </w:r>
    </w:p>
    <w:p w14:paraId="0E8EFC62" w14:textId="6DA03BA2" w:rsidR="00D21E69" w:rsidRDefault="00D21E69" w:rsidP="00D21E69">
      <w:pPr>
        <w:spacing w:before="120" w:after="120"/>
        <w:ind w:left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服务</w:t>
      </w:r>
    </w:p>
    <w:p w14:paraId="371C99E2" w14:textId="272114F5" w:rsidR="00D21E69" w:rsidRDefault="00D21E69" w:rsidP="00D21E69">
      <w:pPr>
        <w:spacing w:before="120" w:after="120"/>
        <w:ind w:left="480"/>
      </w:pPr>
      <w:r>
        <w:t>1</w:t>
      </w:r>
      <w:r>
        <w:rPr>
          <w:rFonts w:hint="eastAsia"/>
        </w:rPr>
        <w:t>、</w:t>
      </w:r>
      <w:r w:rsidRPr="00D21E69">
        <w:rPr>
          <w:rFonts w:hint="eastAsia"/>
        </w:rPr>
        <w:t>安装</w:t>
      </w:r>
      <w:r>
        <w:t>SSH</w:t>
      </w:r>
      <w:r w:rsidRPr="00D21E69">
        <w:rPr>
          <w:rFonts w:hint="eastAsia"/>
        </w:rPr>
        <w:t>服务器</w:t>
      </w:r>
    </w:p>
    <w:p w14:paraId="3B2DD298" w14:textId="55448762" w:rsidR="00D21E69" w:rsidRDefault="00D21E6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7C094332" wp14:editId="3CEC6DFE">
            <wp:extent cx="4861560" cy="130207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1652" cy="13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99D6" w14:textId="5BCD6F7B" w:rsidR="00D21E69" w:rsidRDefault="00D21E69" w:rsidP="00D21E69">
      <w:pPr>
        <w:spacing w:before="120" w:after="120"/>
        <w:ind w:left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D21E69">
        <w:rPr>
          <w:rFonts w:hint="eastAsia"/>
        </w:rPr>
        <w:t>安装</w:t>
      </w:r>
      <w:r>
        <w:t>SSH</w:t>
      </w:r>
      <w:r w:rsidRPr="00D21E69">
        <w:rPr>
          <w:rFonts w:hint="eastAsia"/>
        </w:rPr>
        <w:t>客户端</w:t>
      </w:r>
    </w:p>
    <w:p w14:paraId="733AB778" w14:textId="33714668" w:rsidR="00D21E69" w:rsidRDefault="00D21E6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71AC2F18" wp14:editId="0D849C6A">
            <wp:extent cx="4968240" cy="1328214"/>
            <wp:effectExtent l="0" t="0" r="381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91405" cy="13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CA97" w14:textId="26FEB083" w:rsidR="00D21E69" w:rsidRDefault="00D21E69" w:rsidP="00D21E69">
      <w:pPr>
        <w:spacing w:before="120" w:after="120"/>
        <w:ind w:left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D21E69">
        <w:rPr>
          <w:rFonts w:hint="eastAsia"/>
        </w:rPr>
        <w:t>启动</w:t>
      </w:r>
      <w:r w:rsidRPr="00D21E69">
        <w:rPr>
          <w:rFonts w:hint="eastAsia"/>
        </w:rPr>
        <w:t>SSH</w:t>
      </w:r>
      <w:r w:rsidRPr="00D21E69">
        <w:rPr>
          <w:rFonts w:hint="eastAsia"/>
        </w:rPr>
        <w:t>服务</w:t>
      </w:r>
    </w:p>
    <w:p w14:paraId="6062938D" w14:textId="754A33BB" w:rsidR="00D21E69" w:rsidRDefault="00D21E6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8731080" wp14:editId="114CC8FB">
            <wp:extent cx="3375953" cy="541067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7828" w14:textId="4DAC90F2" w:rsidR="00D21E69" w:rsidRDefault="00D21E69" w:rsidP="00D21E69">
      <w:pPr>
        <w:spacing w:before="120" w:after="120"/>
        <w:ind w:left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D21E69">
        <w:rPr>
          <w:rFonts w:hint="eastAsia"/>
        </w:rPr>
        <w:t>查看进程，检查是否启动成功</w:t>
      </w:r>
    </w:p>
    <w:p w14:paraId="704175D8" w14:textId="1E7F2503" w:rsidR="00D21E69" w:rsidRDefault="00D21E6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6A0DAEDF" wp14:editId="29FA9F7E">
            <wp:extent cx="2209992" cy="304826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B41E" w14:textId="51F9005E" w:rsidR="00D21E69" w:rsidRDefault="00D21E69" w:rsidP="00D21E69">
      <w:pPr>
        <w:spacing w:before="120" w:after="120"/>
        <w:ind w:left="480"/>
      </w:pPr>
      <w:r>
        <w:rPr>
          <w:rFonts w:hint="eastAsia"/>
        </w:rPr>
        <w:t>5</w:t>
      </w:r>
      <w:r>
        <w:rPr>
          <w:rFonts w:hint="eastAsia"/>
        </w:rPr>
        <w:t>、关闭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服务</w:t>
      </w:r>
    </w:p>
    <w:p w14:paraId="588FFFF2" w14:textId="6A4E5D8C" w:rsidR="00D21E69" w:rsidRPr="00D21E69" w:rsidRDefault="00D21E6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5B67BC58" wp14:editId="35B16731">
            <wp:extent cx="3459780" cy="548688"/>
            <wp:effectExtent l="0" t="0" r="762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A83C" w14:textId="6DA3C7F5" w:rsidR="00D21E69" w:rsidRDefault="00D21E69" w:rsidP="00D21E69">
      <w:pPr>
        <w:spacing w:before="120" w:after="120"/>
        <w:ind w:left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服务</w:t>
      </w:r>
    </w:p>
    <w:p w14:paraId="3F3AF073" w14:textId="2322D94E" w:rsidR="00C31749" w:rsidRDefault="00C31749" w:rsidP="00D21E69">
      <w:pPr>
        <w:spacing w:before="120" w:after="120"/>
        <w:ind w:left="480"/>
      </w:pPr>
      <w:r>
        <w:rPr>
          <w:rFonts w:hint="eastAsia"/>
        </w:rPr>
        <w:t>1</w:t>
      </w:r>
      <w:r>
        <w:rPr>
          <w:rFonts w:hint="eastAsia"/>
        </w:rPr>
        <w:t>、安装</w:t>
      </w:r>
      <w:r w:rsidRPr="00C31749">
        <w:t>nginx</w:t>
      </w:r>
    </w:p>
    <w:p w14:paraId="0AF740D5" w14:textId="2EBE6FE9" w:rsidR="00C31749" w:rsidRDefault="00C31749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67765459" wp14:editId="418EC5B4">
            <wp:extent cx="2796782" cy="182896"/>
            <wp:effectExtent l="0" t="0" r="381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F6F7" w14:textId="3E61420A" w:rsidR="00C31749" w:rsidRDefault="00C31749" w:rsidP="00D21E69">
      <w:pPr>
        <w:spacing w:before="120" w:after="120"/>
        <w:ind w:left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C31749">
        <w:rPr>
          <w:rFonts w:hint="eastAsia"/>
        </w:rPr>
        <w:t>配置</w:t>
      </w:r>
      <w:r w:rsidRPr="00C31749">
        <w:rPr>
          <w:rFonts w:hint="eastAsia"/>
        </w:rPr>
        <w:t>nginx</w:t>
      </w:r>
    </w:p>
    <w:p w14:paraId="3CCDD404" w14:textId="69769858" w:rsidR="00C31749" w:rsidRDefault="00C05427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05BF5585" wp14:editId="184071DC">
            <wp:extent cx="2964437" cy="190517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C84" w14:textId="57A1588D" w:rsidR="0047755A" w:rsidRDefault="00C05427" w:rsidP="00D21E69">
      <w:pPr>
        <w:spacing w:before="120" w:after="120"/>
        <w:ind w:left="480"/>
      </w:pPr>
      <w:r>
        <w:rPr>
          <w:noProof/>
        </w:rPr>
        <w:lastRenderedPageBreak/>
        <w:drawing>
          <wp:inline distT="0" distB="0" distL="0" distR="0" wp14:anchorId="0ECE6B71" wp14:editId="0A9D58AB">
            <wp:extent cx="3959155" cy="29565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2787" cy="29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05A4" w14:textId="3F3A2D33" w:rsidR="003E7876" w:rsidRDefault="003E7876" w:rsidP="00D21E69">
      <w:pPr>
        <w:spacing w:before="120" w:after="120"/>
        <w:ind w:left="480"/>
      </w:pPr>
      <w:r>
        <w:rPr>
          <w:rFonts w:hint="eastAsia"/>
        </w:rPr>
        <w:t>修改后重载</w:t>
      </w:r>
    </w:p>
    <w:p w14:paraId="50F511F8" w14:textId="0602668C" w:rsidR="00C05427" w:rsidRDefault="00C05427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2524BB83" wp14:editId="0D3A6257">
            <wp:extent cx="2751058" cy="19051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8334" w14:textId="71C96E82" w:rsidR="00C31749" w:rsidRDefault="00C31749" w:rsidP="00D21E69">
      <w:pPr>
        <w:spacing w:before="120" w:after="120"/>
        <w:ind w:left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3E7876">
        <w:rPr>
          <w:rFonts w:hint="eastAsia"/>
        </w:rPr>
        <w:t>重启服务</w:t>
      </w:r>
    </w:p>
    <w:p w14:paraId="0E7B50FB" w14:textId="35E4D246" w:rsidR="00C31749" w:rsidRDefault="00C05427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569916F1" wp14:editId="4A120DF7">
            <wp:extent cx="2888230" cy="160034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8B9E" w14:textId="43E1D260" w:rsidR="003E7876" w:rsidRDefault="003E7876" w:rsidP="00D21E69">
      <w:pPr>
        <w:spacing w:before="120" w:after="120"/>
        <w:ind w:left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3E7876">
        <w:rPr>
          <w:rFonts w:hint="eastAsia"/>
        </w:rPr>
        <w:t>检查</w:t>
      </w:r>
      <w:r w:rsidRPr="003E7876">
        <w:rPr>
          <w:rFonts w:hint="eastAsia"/>
        </w:rPr>
        <w:t>Nginx</w:t>
      </w:r>
      <w:r w:rsidRPr="003E7876">
        <w:rPr>
          <w:rFonts w:hint="eastAsia"/>
        </w:rPr>
        <w:t>服务的状态和版本</w:t>
      </w:r>
    </w:p>
    <w:p w14:paraId="4950740E" w14:textId="59B65CC3" w:rsidR="003E7876" w:rsidRDefault="003E7876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7BBFE1A7" wp14:editId="0B40AE5F">
            <wp:extent cx="5464013" cy="2491956"/>
            <wp:effectExtent l="0" t="0" r="381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DDB" w14:textId="068B4983" w:rsidR="003E7876" w:rsidRDefault="003E7876" w:rsidP="00D21E69">
      <w:pPr>
        <w:spacing w:before="120" w:after="120"/>
        <w:ind w:left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25055F">
        <w:rPr>
          <w:rFonts w:hint="eastAsia"/>
        </w:rPr>
        <w:t>停止</w:t>
      </w:r>
      <w:r w:rsidR="0025055F">
        <w:rPr>
          <w:rFonts w:hint="eastAsia"/>
        </w:rPr>
        <w:t>Nginx</w:t>
      </w:r>
      <w:r w:rsidR="0025055F">
        <w:rPr>
          <w:rFonts w:hint="eastAsia"/>
        </w:rPr>
        <w:t>服务</w:t>
      </w:r>
    </w:p>
    <w:p w14:paraId="288FDAE4" w14:textId="2BDF2597" w:rsidR="0025055F" w:rsidRPr="003E7876" w:rsidRDefault="0025055F" w:rsidP="00D21E69">
      <w:pPr>
        <w:spacing w:before="120" w:after="120"/>
        <w:ind w:left="480"/>
      </w:pPr>
      <w:r>
        <w:rPr>
          <w:noProof/>
        </w:rPr>
        <w:lastRenderedPageBreak/>
        <w:drawing>
          <wp:inline distT="0" distB="0" distL="0" distR="0" wp14:anchorId="2AB1D30B" wp14:editId="02FA27E3">
            <wp:extent cx="5479255" cy="2514818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86" w14:textId="37F6A0A2" w:rsidR="00D21E69" w:rsidRDefault="00D21E69" w:rsidP="00D21E69">
      <w:pPr>
        <w:spacing w:before="120" w:after="120"/>
        <w:ind w:left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MB</w:t>
      </w:r>
      <w:r>
        <w:rPr>
          <w:rFonts w:hint="eastAsia"/>
        </w:rPr>
        <w:t>服务</w:t>
      </w:r>
    </w:p>
    <w:p w14:paraId="0B7D2592" w14:textId="0A8B7B4F" w:rsidR="0047755A" w:rsidRDefault="0047755A" w:rsidP="00D21E69">
      <w:pPr>
        <w:spacing w:before="120" w:after="120"/>
        <w:ind w:left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47755A">
        <w:rPr>
          <w:rFonts w:hint="eastAsia"/>
        </w:rPr>
        <w:t>安装</w:t>
      </w:r>
      <w:r w:rsidRPr="0047755A">
        <w:rPr>
          <w:rFonts w:hint="eastAsia"/>
        </w:rPr>
        <w:t>samba</w:t>
      </w:r>
      <w:r w:rsidRPr="0047755A">
        <w:rPr>
          <w:rFonts w:hint="eastAsia"/>
        </w:rPr>
        <w:t>服务器</w:t>
      </w:r>
    </w:p>
    <w:p w14:paraId="24064A30" w14:textId="71B4937D" w:rsidR="0047755A" w:rsidRDefault="0047755A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521AC914" wp14:editId="68A0D5B6">
            <wp:extent cx="3741744" cy="17527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649" w14:textId="6C438595" w:rsidR="0047755A" w:rsidRDefault="0047755A" w:rsidP="00D21E69">
      <w:pPr>
        <w:spacing w:before="120" w:after="120"/>
        <w:ind w:left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47755A">
        <w:rPr>
          <w:rFonts w:hint="eastAsia"/>
        </w:rPr>
        <w:t>创建一个用于分享的</w:t>
      </w:r>
      <w:r w:rsidRPr="0047755A">
        <w:rPr>
          <w:rFonts w:hint="eastAsia"/>
        </w:rPr>
        <w:t>samba</w:t>
      </w:r>
      <w:r w:rsidRPr="0047755A">
        <w:rPr>
          <w:rFonts w:hint="eastAsia"/>
        </w:rPr>
        <w:t>目录</w:t>
      </w:r>
    </w:p>
    <w:p w14:paraId="75689704" w14:textId="6B673A79" w:rsidR="0047755A" w:rsidRDefault="001A163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723B1D87" wp14:editId="60E8C1B2">
            <wp:extent cx="2476715" cy="17527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C4" w14:textId="1D2D8C4E" w:rsidR="0047755A" w:rsidRDefault="0047755A" w:rsidP="00D21E69">
      <w:pPr>
        <w:spacing w:before="120" w:after="120"/>
        <w:ind w:left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47755A">
        <w:rPr>
          <w:rFonts w:hint="eastAsia"/>
        </w:rPr>
        <w:t>给创建的这个目录设置权限</w:t>
      </w:r>
    </w:p>
    <w:p w14:paraId="776C45BA" w14:textId="0BD58FF2" w:rsidR="0047755A" w:rsidRDefault="001A163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AFFF9AE" wp14:editId="691A359E">
            <wp:extent cx="2735817" cy="182896"/>
            <wp:effectExtent l="0" t="0" r="762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BE60" w14:textId="2A8F7E4F" w:rsidR="0047755A" w:rsidRDefault="0047755A" w:rsidP="00D21E69">
      <w:pPr>
        <w:spacing w:before="120" w:after="120"/>
        <w:ind w:left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47755A">
        <w:rPr>
          <w:rFonts w:hint="eastAsia"/>
        </w:rPr>
        <w:t>添加用户</w:t>
      </w:r>
    </w:p>
    <w:p w14:paraId="5DED6C6C" w14:textId="384EAC87" w:rsidR="0047755A" w:rsidRDefault="001A163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3D3D8917" wp14:editId="7CC10D38">
            <wp:extent cx="2507197" cy="708721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7292" w14:textId="36A449CD" w:rsidR="0047755A" w:rsidRDefault="0047755A" w:rsidP="00D21E69">
      <w:pPr>
        <w:spacing w:before="120" w:after="120"/>
        <w:ind w:left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47755A">
        <w:rPr>
          <w:rFonts w:hint="eastAsia"/>
        </w:rPr>
        <w:t>配置</w:t>
      </w:r>
      <w:r w:rsidRPr="0047755A">
        <w:rPr>
          <w:rFonts w:hint="eastAsia"/>
        </w:rPr>
        <w:t>samba</w:t>
      </w:r>
      <w:r w:rsidRPr="0047755A">
        <w:rPr>
          <w:rFonts w:hint="eastAsia"/>
        </w:rPr>
        <w:t>的配置文件</w:t>
      </w:r>
    </w:p>
    <w:p w14:paraId="57AFFCDC" w14:textId="7965CF1F" w:rsidR="0047755A" w:rsidRDefault="006B1CD6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523DBA6" wp14:editId="1BAE2CF9">
            <wp:extent cx="2964437" cy="167655"/>
            <wp:effectExtent l="0" t="0" r="762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C129" w14:textId="31F17101" w:rsidR="006B1CD6" w:rsidRDefault="006B1CD6" w:rsidP="00D21E69">
      <w:pPr>
        <w:spacing w:before="120" w:after="120"/>
        <w:ind w:left="480"/>
      </w:pPr>
      <w:r>
        <w:rPr>
          <w:rFonts w:hint="eastAsia"/>
        </w:rPr>
        <w:t>添加以下内容</w:t>
      </w:r>
    </w:p>
    <w:p w14:paraId="4BEF9629" w14:textId="1A85E086" w:rsidR="006B1CD6" w:rsidRDefault="006B1CD6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D0340E2" wp14:editId="20DCED87">
            <wp:extent cx="1973751" cy="1668925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818" w14:textId="5D2D541D" w:rsidR="0047755A" w:rsidRDefault="0047755A" w:rsidP="00D21E69">
      <w:pPr>
        <w:spacing w:before="120" w:after="120"/>
        <w:ind w:left="480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 w:rsidRPr="0047755A">
        <w:rPr>
          <w:rFonts w:hint="eastAsia"/>
        </w:rPr>
        <w:t>重启</w:t>
      </w:r>
      <w:r w:rsidRPr="0047755A">
        <w:rPr>
          <w:rFonts w:hint="eastAsia"/>
        </w:rPr>
        <w:t>samba</w:t>
      </w:r>
      <w:r w:rsidRPr="0047755A">
        <w:rPr>
          <w:rFonts w:hint="eastAsia"/>
        </w:rPr>
        <w:t>服务器</w:t>
      </w:r>
    </w:p>
    <w:p w14:paraId="2F00B8EC" w14:textId="03669139" w:rsidR="0047755A" w:rsidRDefault="006A7EE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0DDE0EC" wp14:editId="2B0A6D77">
            <wp:extent cx="2766300" cy="144793"/>
            <wp:effectExtent l="0" t="0" r="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2EB3" w14:textId="14E1B9BA" w:rsidR="0047755A" w:rsidRDefault="0047755A" w:rsidP="00D21E69">
      <w:pPr>
        <w:spacing w:before="120" w:after="120"/>
        <w:ind w:left="480"/>
      </w:pPr>
      <w:r>
        <w:rPr>
          <w:rFonts w:hint="eastAsia"/>
        </w:rPr>
        <w:t>7</w:t>
      </w:r>
      <w:r>
        <w:rPr>
          <w:rFonts w:hint="eastAsia"/>
        </w:rPr>
        <w:t>、</w:t>
      </w:r>
      <w:r w:rsidRPr="0047755A">
        <w:rPr>
          <w:rFonts w:hint="eastAsia"/>
        </w:rPr>
        <w:t>进行文件共享</w:t>
      </w:r>
    </w:p>
    <w:p w14:paraId="329EE186" w14:textId="702D668A" w:rsidR="001A1631" w:rsidRDefault="006A7EE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18C3A543" wp14:editId="24A7A8D3">
            <wp:extent cx="3909399" cy="2072820"/>
            <wp:effectExtent l="0" t="0" r="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D44F" w14:textId="4B2CEF69" w:rsidR="001A1631" w:rsidRDefault="001A1631" w:rsidP="00D21E69">
      <w:pPr>
        <w:spacing w:before="120" w:after="120"/>
        <w:ind w:left="480"/>
      </w:pPr>
      <w:r>
        <w:rPr>
          <w:rFonts w:hint="eastAsia"/>
        </w:rPr>
        <w:t>8</w:t>
      </w:r>
      <w:r>
        <w:rPr>
          <w:rFonts w:hint="eastAsia"/>
        </w:rPr>
        <w:t>、</w:t>
      </w:r>
      <w:r w:rsidRPr="001A1631">
        <w:rPr>
          <w:rFonts w:hint="eastAsia"/>
        </w:rPr>
        <w:t>输入</w:t>
      </w:r>
      <w:r w:rsidRPr="001A1631">
        <w:rPr>
          <w:rFonts w:hint="eastAsia"/>
        </w:rPr>
        <w:t>samba</w:t>
      </w:r>
      <w:r w:rsidRPr="001A1631">
        <w:rPr>
          <w:rFonts w:hint="eastAsia"/>
        </w:rPr>
        <w:t>用户名及密码访问即可看到共享文件夹</w:t>
      </w:r>
      <w:r w:rsidRPr="001A1631">
        <w:rPr>
          <w:rFonts w:hint="eastAsia"/>
        </w:rPr>
        <w:t>share</w:t>
      </w:r>
    </w:p>
    <w:p w14:paraId="15E95C8C" w14:textId="176A99AE" w:rsidR="001A1631" w:rsidRDefault="006A7EE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6F96704A" wp14:editId="3933F2F3">
            <wp:extent cx="4998720" cy="434553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03379" cy="43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D3D4" w14:textId="18FC25E1" w:rsidR="001A1631" w:rsidRDefault="001A1631" w:rsidP="00D21E69">
      <w:pPr>
        <w:spacing w:before="120" w:after="120"/>
        <w:ind w:left="480"/>
      </w:pPr>
      <w:r>
        <w:rPr>
          <w:rFonts w:hint="eastAsia"/>
        </w:rPr>
        <w:t>9</w:t>
      </w:r>
      <w:r>
        <w:rPr>
          <w:rFonts w:hint="eastAsia"/>
        </w:rPr>
        <w:t>、</w:t>
      </w:r>
      <w:r w:rsidRPr="001A1631">
        <w:rPr>
          <w:rFonts w:hint="eastAsia"/>
        </w:rPr>
        <w:t>选中</w:t>
      </w:r>
      <w:r w:rsidRPr="001A1631">
        <w:rPr>
          <w:rFonts w:hint="eastAsia"/>
        </w:rPr>
        <w:t>share</w:t>
      </w:r>
      <w:r w:rsidRPr="001A1631">
        <w:rPr>
          <w:rFonts w:hint="eastAsia"/>
        </w:rPr>
        <w:t>，点击右键，选择映射网络驱动器</w:t>
      </w:r>
    </w:p>
    <w:p w14:paraId="1C45D4CC" w14:textId="332895B4" w:rsidR="006A7EE1" w:rsidRDefault="006A7EE1" w:rsidP="00D21E69">
      <w:pPr>
        <w:spacing w:before="120" w:after="120"/>
        <w:ind w:left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2FF908" wp14:editId="4967EE2A">
                <wp:simplePos x="0" y="0"/>
                <wp:positionH relativeFrom="column">
                  <wp:posOffset>1447800</wp:posOffset>
                </wp:positionH>
                <wp:positionV relativeFrom="paragraph">
                  <wp:posOffset>2315845</wp:posOffset>
                </wp:positionV>
                <wp:extent cx="609600" cy="152400"/>
                <wp:effectExtent l="0" t="0" r="19050" b="19050"/>
                <wp:wrapNone/>
                <wp:docPr id="135" name="椭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FB1075" id="椭圆 135" o:spid="_x0000_s1026" style="position:absolute;left:0;text-align:left;margin-left:114pt;margin-top:182.35pt;width:48pt;height:1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B7C0672" wp14:editId="50D9470B">
            <wp:extent cx="2606040" cy="2506980"/>
            <wp:effectExtent l="0" t="0" r="381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51667" t="5432" r="834" b="13333"/>
                    <a:stretch/>
                  </pic:blipFill>
                  <pic:spPr bwMode="auto">
                    <a:xfrm>
                      <a:off x="0" y="0"/>
                      <a:ext cx="260604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3E911" w14:textId="14692907" w:rsidR="006A7EE1" w:rsidRDefault="006A7EE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4DF78F24" wp14:editId="53984A59">
            <wp:extent cx="4526280" cy="3404664"/>
            <wp:effectExtent l="0" t="0" r="762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3602" cy="34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AC37" w14:textId="7E563CE8" w:rsidR="006A7EE1" w:rsidRPr="0047755A" w:rsidRDefault="006A7EE1" w:rsidP="00D21E69">
      <w:pPr>
        <w:spacing w:before="120" w:after="120"/>
        <w:ind w:left="480"/>
      </w:pPr>
      <w:r>
        <w:rPr>
          <w:noProof/>
        </w:rPr>
        <w:drawing>
          <wp:inline distT="0" distB="0" distL="0" distR="0" wp14:anchorId="4D6B8C5D" wp14:editId="31F49DD5">
            <wp:extent cx="2857748" cy="99068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469256113"/>
    <w:p w14:paraId="1C51AB43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14:paraId="0423F8D8" w14:textId="7D29AE9A" w:rsidR="004F7E27" w:rsidRDefault="00D328C3" w:rsidP="004F7E27">
      <w:pPr>
        <w:pStyle w:val="a0"/>
        <w:spacing w:before="120" w:after="120"/>
        <w:ind w:firstLine="480"/>
      </w:pPr>
      <w:permStart w:id="1828223029" w:edGrp="everyone"/>
      <w:r>
        <w:rPr>
          <w:rFonts w:hint="eastAsia"/>
        </w:rPr>
        <w:t>通过实验</w:t>
      </w:r>
      <w:r w:rsidR="00163F96">
        <w:rPr>
          <w:rFonts w:hint="eastAsia"/>
        </w:rPr>
        <w:t>学习了各种服务的配置，实验手册中的教程与新版系统配置的过程差别还是挺大的，需要</w:t>
      </w:r>
      <w:r w:rsidR="00D20080">
        <w:rPr>
          <w:rFonts w:hint="eastAsia"/>
        </w:rPr>
        <w:t>花费更多的时间</w:t>
      </w:r>
      <w:r w:rsidR="00163F96">
        <w:rPr>
          <w:rFonts w:hint="eastAsia"/>
        </w:rPr>
        <w:t>搜集相关资料、多多尝试才能配置好</w:t>
      </w:r>
      <w:r>
        <w:rPr>
          <w:rFonts w:hint="eastAsia"/>
        </w:rPr>
        <w:t>。</w:t>
      </w:r>
    </w:p>
    <w:permEnd w:id="1828223029"/>
    <w:p w14:paraId="7FD0ED13" w14:textId="00BB8CF4" w:rsidR="00D4081B" w:rsidRPr="00D4081B" w:rsidRDefault="00D4081B" w:rsidP="004F7E27">
      <w:pPr>
        <w:pStyle w:val="a0"/>
        <w:spacing w:before="120" w:after="120"/>
        <w:ind w:firstLine="482"/>
        <w:rPr>
          <w:rFonts w:ascii="Times New Roman" w:eastAsia="楷体" w:hAnsi="Times New Roman"/>
          <w:b/>
          <w:bCs/>
          <w:color w:val="FF0000"/>
        </w:rPr>
      </w:pPr>
    </w:p>
    <w:sectPr w:rsidR="00D4081B" w:rsidRPr="00D4081B" w:rsidSect="00020260">
      <w:headerReference w:type="default" r:id="rId133"/>
      <w:footerReference w:type="default" r:id="rId134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8927D4" w14:textId="77777777" w:rsidR="008D29FA" w:rsidRDefault="008D29FA" w:rsidP="007463A1">
      <w:r>
        <w:separator/>
      </w:r>
    </w:p>
  </w:endnote>
  <w:endnote w:type="continuationSeparator" w:id="0">
    <w:p w14:paraId="77F2A0FC" w14:textId="77777777" w:rsidR="008D29FA" w:rsidRDefault="008D29FA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595C83" w14:textId="77777777" w:rsidR="00972E22" w:rsidRPr="00020260" w:rsidRDefault="00972E22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2E1009" w14:textId="77777777" w:rsidR="008D29FA" w:rsidRDefault="008D29FA" w:rsidP="007463A1">
      <w:r>
        <w:separator/>
      </w:r>
    </w:p>
  </w:footnote>
  <w:footnote w:type="continuationSeparator" w:id="0">
    <w:p w14:paraId="180BC5C8" w14:textId="77777777" w:rsidR="008D29FA" w:rsidRDefault="008D29FA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90995" w14:textId="77777777" w:rsidR="00972E22" w:rsidRDefault="00972E22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1B4506"/>
    <w:multiLevelType w:val="hybridMultilevel"/>
    <w:tmpl w:val="7BE2FDD8"/>
    <w:lvl w:ilvl="0" w:tplc="128A8EB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ttachedTemplate r:id="rId1"/>
  <w:documentProtection w:edit="readOnly" w:enforcement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FA5"/>
    <w:rsid w:val="00020260"/>
    <w:rsid w:val="00097805"/>
    <w:rsid w:val="000A6C7A"/>
    <w:rsid w:val="000B3072"/>
    <w:rsid w:val="000F02B3"/>
    <w:rsid w:val="000F253A"/>
    <w:rsid w:val="00110059"/>
    <w:rsid w:val="0011621D"/>
    <w:rsid w:val="00117991"/>
    <w:rsid w:val="0014290C"/>
    <w:rsid w:val="00155FA5"/>
    <w:rsid w:val="00163F96"/>
    <w:rsid w:val="001A1631"/>
    <w:rsid w:val="001A3358"/>
    <w:rsid w:val="001A5A3B"/>
    <w:rsid w:val="001C59B1"/>
    <w:rsid w:val="002122E7"/>
    <w:rsid w:val="0025055F"/>
    <w:rsid w:val="0026325B"/>
    <w:rsid w:val="00311DAC"/>
    <w:rsid w:val="00324114"/>
    <w:rsid w:val="00361E53"/>
    <w:rsid w:val="00362205"/>
    <w:rsid w:val="00376BC8"/>
    <w:rsid w:val="003D0CD0"/>
    <w:rsid w:val="003D1A21"/>
    <w:rsid w:val="003D6017"/>
    <w:rsid w:val="003E7876"/>
    <w:rsid w:val="00454347"/>
    <w:rsid w:val="0045729E"/>
    <w:rsid w:val="0047755A"/>
    <w:rsid w:val="00491B9C"/>
    <w:rsid w:val="004A3D73"/>
    <w:rsid w:val="004B23D9"/>
    <w:rsid w:val="004F16C3"/>
    <w:rsid w:val="004F5442"/>
    <w:rsid w:val="004F7E27"/>
    <w:rsid w:val="00517DEA"/>
    <w:rsid w:val="00542597"/>
    <w:rsid w:val="0055061E"/>
    <w:rsid w:val="006A7EE1"/>
    <w:rsid w:val="006B1CD6"/>
    <w:rsid w:val="00702132"/>
    <w:rsid w:val="00716907"/>
    <w:rsid w:val="007463A1"/>
    <w:rsid w:val="007E42AF"/>
    <w:rsid w:val="00803146"/>
    <w:rsid w:val="00892695"/>
    <w:rsid w:val="008D29FA"/>
    <w:rsid w:val="0094475E"/>
    <w:rsid w:val="00955D10"/>
    <w:rsid w:val="0097038D"/>
    <w:rsid w:val="00972E22"/>
    <w:rsid w:val="009F1535"/>
    <w:rsid w:val="00A17747"/>
    <w:rsid w:val="00AC1E74"/>
    <w:rsid w:val="00B377AF"/>
    <w:rsid w:val="00B66CAF"/>
    <w:rsid w:val="00BF018D"/>
    <w:rsid w:val="00BF5387"/>
    <w:rsid w:val="00C049ED"/>
    <w:rsid w:val="00C05427"/>
    <w:rsid w:val="00C07A96"/>
    <w:rsid w:val="00C203A0"/>
    <w:rsid w:val="00C31749"/>
    <w:rsid w:val="00C62796"/>
    <w:rsid w:val="00C65CB1"/>
    <w:rsid w:val="00CD07ED"/>
    <w:rsid w:val="00CD7402"/>
    <w:rsid w:val="00D20080"/>
    <w:rsid w:val="00D21E69"/>
    <w:rsid w:val="00D328C3"/>
    <w:rsid w:val="00D4081B"/>
    <w:rsid w:val="00D44FE3"/>
    <w:rsid w:val="00D452BA"/>
    <w:rsid w:val="00D5691D"/>
    <w:rsid w:val="00D750E7"/>
    <w:rsid w:val="00D85EA2"/>
    <w:rsid w:val="00DB7647"/>
    <w:rsid w:val="00DC75FE"/>
    <w:rsid w:val="00E71444"/>
    <w:rsid w:val="00E80B89"/>
    <w:rsid w:val="00E83309"/>
    <w:rsid w:val="00E95CB0"/>
    <w:rsid w:val="00ED1FF7"/>
    <w:rsid w:val="00EE3348"/>
    <w:rsid w:val="00F13573"/>
    <w:rsid w:val="00F30EFC"/>
    <w:rsid w:val="00F96697"/>
    <w:rsid w:val="00FD6B13"/>
    <w:rsid w:val="00FF6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EE3C2"/>
  <w15:chartTrackingRefBased/>
  <w15:docId w15:val="{8E8FF392-06B4-485A-A337-812BEA89B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9257\Desktop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FC4C5-38C0-4B3F-8E9F-D019C9CE1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</Template>
  <TotalTime>2153</TotalTime>
  <Pages>54</Pages>
  <Words>287</Words>
  <Characters>1636</Characters>
  <Application>Microsoft Office Word</Application>
  <DocSecurity>8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陈怡心</dc:creator>
  <cp:keywords/>
  <dc:description/>
  <cp:lastModifiedBy>陈 怡心</cp:lastModifiedBy>
  <cp:revision>5</cp:revision>
  <dcterms:created xsi:type="dcterms:W3CDTF">2020-04-25T07:37:00Z</dcterms:created>
  <dcterms:modified xsi:type="dcterms:W3CDTF">2020-05-19T05:43:00Z</dcterms:modified>
</cp:coreProperties>
</file>