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5423655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25423655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400177225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40017722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95373831" w:edGrp="everyone"/>
      <w:r w:rsidR="007910CA">
        <w:rPr>
          <w:rFonts w:ascii="Times New Roman" w:hAnsi="Times New Roman" w:hint="eastAsia"/>
          <w:b/>
          <w:sz w:val="28"/>
          <w:szCs w:val="28"/>
          <w:u w:val="single"/>
        </w:rPr>
        <w:t>陈怡心</w:t>
      </w:r>
      <w:permEnd w:id="159537383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235619" w:edGrp="everyone"/>
      <w:r w:rsidR="007910CA">
        <w:rPr>
          <w:rFonts w:ascii="Times New Roman" w:hAnsi="Times New Roman"/>
          <w:b/>
          <w:sz w:val="28"/>
          <w:szCs w:val="28"/>
          <w:u w:val="single"/>
        </w:rPr>
        <w:t>24320182203180</w:t>
      </w:r>
      <w:permEnd w:id="1023561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214243282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21424328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28252032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82825203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134761573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113476157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945297664" w:edGrp="everyone"/>
      <w:r w:rsidR="007463A1">
        <w:rPr>
          <w:b/>
          <w:sz w:val="28"/>
          <w:szCs w:val="28"/>
        </w:rPr>
        <w:t>20</w:t>
      </w:r>
      <w:permEnd w:id="945297664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290032762" w:edGrp="everyone"/>
      <w:r>
        <w:rPr>
          <w:rFonts w:hint="eastAsia"/>
          <w:b/>
          <w:sz w:val="28"/>
          <w:szCs w:val="28"/>
        </w:rPr>
        <w:t xml:space="preserve">  </w:t>
      </w:r>
      <w:r w:rsidR="007910CA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290032762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958221407" w:edGrp="everyone"/>
      <w:r>
        <w:rPr>
          <w:rFonts w:hint="eastAsia"/>
          <w:b/>
          <w:sz w:val="28"/>
          <w:szCs w:val="28"/>
        </w:rPr>
        <w:t xml:space="preserve"> </w:t>
      </w:r>
      <w:r w:rsidR="007910CA"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195822140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7910CA" w:rsidRDefault="007910CA" w:rsidP="007910CA">
      <w:pPr>
        <w:pStyle w:val="a0"/>
        <w:spacing w:before="120" w:after="120"/>
        <w:ind w:firstLine="480"/>
        <w:rPr>
          <w:rFonts w:hint="eastAsia"/>
        </w:rPr>
      </w:pPr>
      <w:permStart w:id="1328153401" w:edGrp="everyone"/>
      <w:r>
        <w:rPr>
          <w:rFonts w:hint="eastAsia"/>
        </w:rPr>
        <w:t>掌握</w:t>
      </w:r>
      <w:r>
        <w:rPr>
          <w:rFonts w:hint="eastAsia"/>
        </w:rPr>
        <w:t xml:space="preserve"> RS-232</w:t>
      </w:r>
      <w:r>
        <w:rPr>
          <w:rFonts w:hint="eastAsia"/>
        </w:rPr>
        <w:t>接口的标准及其特点；</w:t>
      </w:r>
      <w:r>
        <w:rPr>
          <w:rFonts w:hint="eastAsia"/>
        </w:rPr>
        <w:t xml:space="preserve"> </w:t>
      </w:r>
    </w:p>
    <w:p w:rsidR="00D328C3" w:rsidRPr="00D328C3" w:rsidRDefault="007910CA" w:rsidP="007910CA">
      <w:pPr>
        <w:pStyle w:val="a0"/>
        <w:spacing w:before="120" w:after="120"/>
        <w:ind w:firstLine="480"/>
      </w:pPr>
      <w:r>
        <w:rPr>
          <w:rFonts w:hint="eastAsia"/>
        </w:rPr>
        <w:t>能够使用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ComTools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串口测试软件测试接口的连通性</w:t>
      </w:r>
      <w:r w:rsidR="00D328C3">
        <w:rPr>
          <w:rFonts w:hint="eastAsia"/>
        </w:rPr>
        <w:t>。</w:t>
      </w:r>
    </w:p>
    <w:permEnd w:id="1328153401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7910CA" w:rsidP="00491B9C">
      <w:pPr>
        <w:pStyle w:val="a0"/>
        <w:spacing w:before="120" w:after="120"/>
        <w:ind w:firstLine="480"/>
      </w:pPr>
      <w:permStart w:id="1552757468" w:edGrp="everyone"/>
      <w:r w:rsidRPr="007910CA">
        <w:rPr>
          <w:rFonts w:hint="eastAsia"/>
        </w:rPr>
        <w:t>操作系统：</w:t>
      </w:r>
      <w:r w:rsidRPr="007910CA">
        <w:rPr>
          <w:rFonts w:hint="eastAsia"/>
        </w:rPr>
        <w:t>Windows10</w:t>
      </w:r>
      <w:r w:rsidRPr="007910CA">
        <w:rPr>
          <w:rFonts w:hint="eastAsia"/>
        </w:rPr>
        <w:t>；编程语言：</w:t>
      </w:r>
      <w:r w:rsidRPr="007910CA">
        <w:rPr>
          <w:rFonts w:hint="eastAsia"/>
        </w:rPr>
        <w:t>C#</w:t>
      </w:r>
      <w:r w:rsidR="00491B9C">
        <w:rPr>
          <w:rFonts w:hint="eastAsia"/>
        </w:rPr>
        <w:t>。</w:t>
      </w:r>
    </w:p>
    <w:permEnd w:id="1552757468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7910CA" w:rsidRDefault="007910CA" w:rsidP="007910CA">
      <w:pPr>
        <w:pStyle w:val="a0"/>
        <w:spacing w:before="120" w:after="120"/>
        <w:ind w:firstLine="480"/>
        <w:rPr>
          <w:rFonts w:hint="eastAsia"/>
        </w:rPr>
      </w:pPr>
      <w:permStart w:id="430923469" w:edGrp="everyone"/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 xml:space="preserve"> Virtual Serial Port Driver</w:t>
      </w:r>
      <w:r>
        <w:rPr>
          <w:rFonts w:hint="eastAsia"/>
        </w:rPr>
        <w:t>模拟两个端口</w:t>
      </w:r>
      <w:r>
        <w:rPr>
          <w:rFonts w:hint="eastAsia"/>
        </w:rPr>
        <w:t xml:space="preserve"> </w:t>
      </w:r>
    </w:p>
    <w:p w:rsidR="007910CA" w:rsidRDefault="007910CA" w:rsidP="007910CA">
      <w:pPr>
        <w:pStyle w:val="a0"/>
        <w:spacing w:before="120" w:after="120"/>
        <w:ind w:firstLine="480"/>
      </w:pPr>
      <w:r>
        <w:t xml:space="preserve"> </w:t>
      </w:r>
      <w:r>
        <w:rPr>
          <w:noProof/>
        </w:rPr>
        <w:drawing>
          <wp:inline distT="0" distB="0" distL="0" distR="0" wp14:anchorId="1A55B081" wp14:editId="40961A39">
            <wp:extent cx="5007735" cy="328748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574" cy="33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CA" w:rsidRDefault="007910CA" w:rsidP="007910CA">
      <w:pPr>
        <w:pStyle w:val="a0"/>
        <w:spacing w:before="120" w:after="120"/>
        <w:ind w:firstLine="480"/>
      </w:pPr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 xml:space="preserve"> SSCOM</w:t>
      </w:r>
      <w:r>
        <w:rPr>
          <w:rFonts w:hint="eastAsia"/>
        </w:rPr>
        <w:t>对串口进行测试</w:t>
      </w:r>
    </w:p>
    <w:p w:rsidR="007910CA" w:rsidRDefault="007910CA" w:rsidP="007910CA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392A7" wp14:editId="54F4FF96">
            <wp:extent cx="4963884" cy="248194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656" cy="24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CA" w:rsidRDefault="007910CA" w:rsidP="007910CA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、串口调试运行结果（默认值）</w:t>
      </w:r>
      <w:r>
        <w:rPr>
          <w:rFonts w:hint="eastAsia"/>
        </w:rPr>
        <w:t xml:space="preserve"> </w:t>
      </w:r>
    </w:p>
    <w:p w:rsidR="007910CA" w:rsidRDefault="007910CA" w:rsidP="007910CA">
      <w:pPr>
        <w:pStyle w:val="a0"/>
        <w:spacing w:before="120" w:after="120"/>
        <w:ind w:firstLine="480"/>
      </w:pPr>
      <w:r>
        <w:t xml:space="preserve"> </w:t>
      </w:r>
      <w:r>
        <w:rPr>
          <w:noProof/>
        </w:rPr>
        <w:drawing>
          <wp:inline distT="0" distB="0" distL="0" distR="0" wp14:anchorId="228E1388" wp14:editId="7C088BE5">
            <wp:extent cx="5007428" cy="2908829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371" cy="29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95" w:rsidRDefault="007910CA" w:rsidP="007910CA">
      <w:pPr>
        <w:pStyle w:val="a0"/>
        <w:spacing w:before="120" w:after="120"/>
        <w:ind w:firstLine="480"/>
      </w:pPr>
      <w:r>
        <w:rPr>
          <w:rFonts w:hint="eastAsia"/>
        </w:rPr>
        <w:t>4</w:t>
      </w:r>
      <w:r>
        <w:rPr>
          <w:rFonts w:hint="eastAsia"/>
        </w:rPr>
        <w:t>、修改串行波特率、标准停止位数后运行结果</w:t>
      </w:r>
    </w:p>
    <w:p w:rsidR="007910CA" w:rsidRDefault="007910CA" w:rsidP="007910CA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51A0C3" wp14:editId="130F4A20">
            <wp:extent cx="5009509" cy="2852057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28" cy="28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430923469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7910CA" w:rsidRDefault="007910CA" w:rsidP="007910CA">
      <w:pPr>
        <w:pStyle w:val="a0"/>
        <w:spacing w:before="120" w:after="120"/>
        <w:ind w:firstLine="480"/>
        <w:rPr>
          <w:rFonts w:hint="eastAsia"/>
        </w:rPr>
      </w:pPr>
      <w:permStart w:id="1981875786" w:edGrp="everyone"/>
      <w:r>
        <w:rPr>
          <w:rFonts w:hint="eastAsia"/>
        </w:rPr>
        <w:t>通过这次实验，我更加了解串口的概念和各种因素对串口传输信息的影响，还学习了</w:t>
      </w:r>
      <w:r>
        <w:rPr>
          <w:rFonts w:hint="eastAsia"/>
        </w:rPr>
        <w:t xml:space="preserve"> C#</w:t>
      </w:r>
      <w:r>
        <w:rPr>
          <w:rFonts w:hint="eastAsia"/>
        </w:rPr>
        <w:t>语言</w:t>
      </w:r>
      <w:r>
        <w:rPr>
          <w:rFonts w:hint="eastAsia"/>
        </w:rPr>
        <w:t>程序设计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System.IO.Ports.SerialPort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 w:rsidR="001347F2">
        <w:rPr>
          <w:rFonts w:hint="eastAsia"/>
        </w:rPr>
        <w:t>，期待有机会能够使用</w:t>
      </w:r>
      <w:r w:rsidR="001347F2">
        <w:rPr>
          <w:rFonts w:hint="eastAsia"/>
        </w:rPr>
        <w:t>R</w:t>
      </w:r>
      <w:r w:rsidR="001347F2">
        <w:t>S</w:t>
      </w:r>
      <w:r w:rsidR="001347F2">
        <w:rPr>
          <w:rFonts w:hint="eastAsia"/>
        </w:rPr>
        <w:t>-</w:t>
      </w:r>
      <w:r w:rsidR="001347F2">
        <w:t>232</w:t>
      </w:r>
      <w:r w:rsidR="001347F2">
        <w:rPr>
          <w:rFonts w:hint="eastAsia"/>
        </w:rPr>
        <w:t>网线进行再一次实验来更深刻的了解接口的基本接线方式等</w:t>
      </w:r>
      <w:bookmarkStart w:id="0" w:name="_GoBack"/>
      <w:bookmarkEnd w:id="0"/>
      <w:r>
        <w:rPr>
          <w:rFonts w:hint="eastAsia"/>
        </w:rPr>
        <w:t>。此外，在遇到困难时，是组员伸出援手，让我明白了组队的重要性，让我们互帮互助，共同进步。</w:t>
      </w:r>
      <w:permEnd w:id="1981875786"/>
    </w:p>
    <w:sectPr w:rsidR="00D4081B" w:rsidRPr="007910CA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846" w:rsidRDefault="00EA5846" w:rsidP="007463A1">
      <w:r>
        <w:separator/>
      </w:r>
    </w:p>
  </w:endnote>
  <w:endnote w:type="continuationSeparator" w:id="0">
    <w:p w:rsidR="00EA5846" w:rsidRDefault="00EA5846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846" w:rsidRDefault="00EA5846" w:rsidP="007463A1">
      <w:r>
        <w:separator/>
      </w:r>
    </w:p>
  </w:footnote>
  <w:footnote w:type="continuationSeparator" w:id="0">
    <w:p w:rsidR="00EA5846" w:rsidRDefault="00EA5846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0CA"/>
    <w:rsid w:val="00020260"/>
    <w:rsid w:val="00097805"/>
    <w:rsid w:val="0011621D"/>
    <w:rsid w:val="001347F2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7910CA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0E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5CFEE01F-9E4E-47D3-9F3A-5100AC33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257\Desktop\&#22823;&#20108;&#19979;\&#35745;&#31639;&#26426;&#32593;&#32476;\&#23454;&#39564;\&#23454;&#39564;&#25253;&#21578;&#26684;&#24335;&#65288;20200301&#26356;&#26032;&#65289;%20-%20&#21103;&#2641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22CB3-E7EE-4ED8-B0C0-C8EA3713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 - 副本</Template>
  <TotalTime>16</TotalTime>
  <Pages>4</Pages>
  <Words>74</Words>
  <Characters>427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陈怡心</dc:creator>
  <cp:keywords/>
  <dc:description/>
  <cp:lastModifiedBy>怡心 陈</cp:lastModifiedBy>
  <cp:revision>1</cp:revision>
  <dcterms:created xsi:type="dcterms:W3CDTF">2020-03-01T04:14:00Z</dcterms:created>
  <dcterms:modified xsi:type="dcterms:W3CDTF">2020-03-01T04:30:00Z</dcterms:modified>
</cp:coreProperties>
</file>